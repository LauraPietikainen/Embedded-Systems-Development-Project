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B48" w:rsidRDefault="00396230">
      <w:sdt>
        <w:sdtPr>
          <w:id w:val="-831605760"/>
          <w:docPartObj>
            <w:docPartGallery w:val="Cover Pages"/>
            <w:docPartUnique/>
          </w:docPartObj>
        </w:sdtPr>
        <w:sdtContent>
          <w:r w:rsidR="006063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maattinen muoto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885FA58" id="Automaattinen muoto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063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Suorakulmi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9623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96230" w:rsidRDefault="00396230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9623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96230" w:rsidRDefault="00396230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00B54090DA564B3394C5B1E5B4C4F78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Embedded Systems Development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9623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96230" w:rsidRDefault="00396230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9623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96230" w:rsidRDefault="00396230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color w:val="565656"/>
                                            <w:sz w:val="54"/>
                                            <w:szCs w:val="54"/>
                                          </w:rPr>
                                          <w:id w:val="1652111"/>
                                          <w:placeholder>
                                            <w:docPart w:val="37F1F23BC15044C3938BDC9273E4414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8C0CF4">
                                            <w:rPr>
                                              <w:rFonts w:ascii="Segoe UI" w:hAnsi="Segoe UI" w:cs="Segoe UI"/>
                                              <w:color w:val="565656"/>
                                              <w:sz w:val="54"/>
                                              <w:szCs w:val="54"/>
                                            </w:rPr>
                                            <w:t>Final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96230" w:rsidRDefault="0039623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bRMSndsCAAAp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9623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96230" w:rsidRDefault="00396230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9623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96230" w:rsidRDefault="00396230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00B54090DA564B3394C5B1E5B4C4F78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Embedded Systems Development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9623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96230" w:rsidRDefault="00396230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9623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96230" w:rsidRDefault="00396230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565656"/>
                                      <w:sz w:val="54"/>
                                      <w:szCs w:val="54"/>
                                    </w:rPr>
                                    <w:id w:val="1652111"/>
                                    <w:placeholder>
                                      <w:docPart w:val="37F1F23BC15044C3938BDC9273E4414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8C0CF4">
                                      <w:rPr>
                                        <w:rFonts w:ascii="Segoe UI" w:hAnsi="Segoe UI" w:cs="Segoe UI"/>
                                        <w:color w:val="565656"/>
                                        <w:sz w:val="54"/>
                                        <w:szCs w:val="54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96230" w:rsidRDefault="0039623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063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Suorakulmi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96230" w:rsidRPr="008C0CF4" w:rsidRDefault="00396230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:sz w:val="28"/>
                                      <w:szCs w:val="28"/>
                                      <w:lang w:val="en-US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E2034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Embedded system / Internet of things</w:t>
                                    </w:r>
                                  </w:sdtContent>
                                </w:sdt>
                              </w:p>
                              <w:p w:rsidR="00396230" w:rsidRPr="008C0CF4" w:rsidRDefault="00396230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en-US"/>
                                  </w:rPr>
                                </w:pPr>
                              </w:p>
                              <w:p w:rsidR="00396230" w:rsidRPr="003E2034" w:rsidRDefault="00396230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. MMMM'ta '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CC2757">
                                      <w:rPr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Pr="003E2034">
                                      <w:rPr>
                                        <w:sz w:val="28"/>
                                        <w:szCs w:val="28"/>
                                      </w:rPr>
                                      <w:t>. joulukuuta 2017</w:t>
                                    </w:r>
                                  </w:sdtContent>
                                </w:sdt>
                              </w:p>
                              <w:p w:rsidR="00396230" w:rsidRDefault="00396230">
                                <w:pPr>
                                  <w:pStyle w:val="Eivli"/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E2034">
                                  <w:rPr>
                                    <w:sz w:val="28"/>
                                    <w:szCs w:val="28"/>
                                  </w:rPr>
                                  <w:t xml:space="preserve">Made </w:t>
                                </w:r>
                                <w:r w:rsidR="00CC2757">
                                  <w:rPr>
                                    <w:sz w:val="28"/>
                                    <w:szCs w:val="28"/>
                                  </w:rPr>
                                  <w:t>B</w:t>
                                </w:r>
                                <w:r w:rsidRPr="003E2034">
                                  <w:rPr>
                                    <w:sz w:val="28"/>
                                    <w:szCs w:val="28"/>
                                  </w:rPr>
                                  <w:t xml:space="preserve">y: </w:t>
                                </w: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3E2034">
                                      <w:rPr>
                                        <w:sz w:val="28"/>
                                        <w:szCs w:val="28"/>
                                      </w:rPr>
                                      <w:t>Laura Pietikäinen</w:t>
                                    </w:r>
                                  </w:sdtContent>
                                </w:sdt>
                              </w:p>
                              <w:p w:rsidR="003F4538" w:rsidRDefault="003F4538">
                                <w:pPr>
                                  <w:pStyle w:val="Eivli"/>
                                  <w:spacing w:line="276" w:lineRule="auto"/>
                                  <w:jc w:val="center"/>
                                </w:pPr>
                                <w:r>
                                  <w:t>TVT15SMO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396230" w:rsidRPr="008C0CF4" w:rsidRDefault="00396230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28"/>
                                <w:szCs w:val="28"/>
                                <w:lang w:val="en-US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Pr="003E2034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sz w:val="28"/>
                                  <w:szCs w:val="28"/>
                                  <w:lang w:val="en-US"/>
                                </w:rPr>
                                <w:t>Embedded system / Internet of things</w:t>
                              </w:r>
                            </w:sdtContent>
                          </w:sdt>
                        </w:p>
                        <w:p w:rsidR="00396230" w:rsidRPr="008C0CF4" w:rsidRDefault="00396230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en-US"/>
                            </w:rPr>
                          </w:pPr>
                        </w:p>
                        <w:p w:rsidR="00396230" w:rsidRPr="003E2034" w:rsidRDefault="00396230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. MMMM'ta '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CC2757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3E2034">
                                <w:rPr>
                                  <w:sz w:val="28"/>
                                  <w:szCs w:val="28"/>
                                </w:rPr>
                                <w:t>. joulukuuta 2017</w:t>
                              </w:r>
                            </w:sdtContent>
                          </w:sdt>
                        </w:p>
                        <w:p w:rsidR="00396230" w:rsidRDefault="00396230">
                          <w:pPr>
                            <w:pStyle w:val="Eivli"/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E2034">
                            <w:rPr>
                              <w:sz w:val="28"/>
                              <w:szCs w:val="28"/>
                            </w:rPr>
                            <w:t xml:space="preserve">Made </w:t>
                          </w:r>
                          <w:r w:rsidR="00CC2757">
                            <w:rPr>
                              <w:sz w:val="28"/>
                              <w:szCs w:val="28"/>
                            </w:rPr>
                            <w:t>B</w:t>
                          </w:r>
                          <w:r w:rsidRPr="003E2034">
                            <w:rPr>
                              <w:sz w:val="28"/>
                              <w:szCs w:val="28"/>
                            </w:rPr>
                            <w:t xml:space="preserve">y: </w:t>
                          </w: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3E2034">
                                <w:rPr>
                                  <w:sz w:val="28"/>
                                  <w:szCs w:val="28"/>
                                </w:rPr>
                                <w:t>Laura Pietikäinen</w:t>
                              </w:r>
                            </w:sdtContent>
                          </w:sdt>
                        </w:p>
                        <w:p w:rsidR="003F4538" w:rsidRDefault="003F4538">
                          <w:pPr>
                            <w:pStyle w:val="Eivli"/>
                            <w:spacing w:line="276" w:lineRule="auto"/>
                            <w:jc w:val="center"/>
                          </w:pPr>
                          <w:r>
                            <w:t>TVT15SMO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0633B">
            <w:br w:type="page"/>
          </w:r>
        </w:sdtContent>
      </w:sdt>
    </w:p>
    <w:p w:rsidR="003A0B48" w:rsidRPr="008C0CF4" w:rsidRDefault="00396230">
      <w:pPr>
        <w:pStyle w:val="Otsikko"/>
        <w:rPr>
          <w:smallCaps w:val="0"/>
          <w:lang w:val="en-US"/>
        </w:rPr>
      </w:pPr>
      <w:sdt>
        <w:sdtPr>
          <w:rPr>
            <w:smallCaps w:val="0"/>
            <w:lang w:val="en-US"/>
          </w:rPr>
          <w:alias w:val="Otsikko"/>
          <w:tag w:val="Otsikko"/>
          <w:id w:val="11808329"/>
          <w:placeholder>
            <w:docPart w:val="094B04D9D1614A08B9510152E6F4116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8C0CF4" w:rsidRPr="008C0CF4">
            <w:rPr>
              <w:smallCaps w:val="0"/>
              <w:lang w:val="en-US"/>
            </w:rPr>
            <w:t>Embedded Systems Development Project</w:t>
          </w:r>
        </w:sdtContent>
      </w:sdt>
    </w:p>
    <w:p w:rsidR="003A0B48" w:rsidRPr="008C0CF4" w:rsidRDefault="00396230">
      <w:pPr>
        <w:pStyle w:val="Alaotsikko"/>
        <w:rPr>
          <w:lang w:val="en-US"/>
        </w:rPr>
      </w:pPr>
      <w:sdt>
        <w:sdtPr>
          <w:rPr>
            <w:lang w:val="en-US"/>
          </w:rPr>
          <w:alias w:val="Alaotsikko"/>
          <w:tag w:val="Alaotsikko"/>
          <w:id w:val="11808339"/>
          <w:placeholder>
            <w:docPart w:val="470A74D310E7449EBF397EA5213D0FA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C0CF4" w:rsidRPr="008C0CF4">
            <w:rPr>
              <w:lang w:val="en-US"/>
            </w:rPr>
            <w:t>Final Report</w:t>
          </w:r>
        </w:sdtContent>
      </w:sdt>
    </w:p>
    <w:p w:rsidR="00646523" w:rsidRDefault="00646523" w:rsidP="00646523">
      <w:pPr>
        <w:pStyle w:val="Merkittyluettelo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Pr="00646523">
        <w:rPr>
          <w:sz w:val="28"/>
          <w:szCs w:val="28"/>
        </w:rPr>
        <w:t xml:space="preserve">eneral </w:t>
      </w:r>
    </w:p>
    <w:p w:rsidR="000143BA" w:rsidRPr="003E2034" w:rsidRDefault="003A2EDD" w:rsidP="000143BA">
      <w:pPr>
        <w:pStyle w:val="Merkittyluettelo3"/>
        <w:rPr>
          <w:sz w:val="28"/>
          <w:szCs w:val="28"/>
        </w:rPr>
      </w:pPr>
      <w:r w:rsidRPr="003E2034">
        <w:rPr>
          <w:sz w:val="28"/>
          <w:szCs w:val="28"/>
        </w:rPr>
        <w:t xml:space="preserve">1.1 </w:t>
      </w:r>
      <w:r w:rsidR="000143BA" w:rsidRPr="003E2034">
        <w:rPr>
          <w:sz w:val="28"/>
          <w:szCs w:val="28"/>
        </w:rPr>
        <w:t xml:space="preserve">What is </w:t>
      </w:r>
      <w:r w:rsidR="00326D78" w:rsidRPr="003E2034">
        <w:rPr>
          <w:sz w:val="28"/>
          <w:szCs w:val="28"/>
        </w:rPr>
        <w:t>IoT</w:t>
      </w:r>
      <w:r w:rsidRPr="003E2034">
        <w:rPr>
          <w:sz w:val="28"/>
          <w:szCs w:val="28"/>
        </w:rPr>
        <w:t>?</w:t>
      </w:r>
    </w:p>
    <w:p w:rsidR="000143BA" w:rsidRPr="003E2034" w:rsidRDefault="003A2EDD" w:rsidP="00E44F70">
      <w:pPr>
        <w:pStyle w:val="Merkittyluettelo3"/>
        <w:rPr>
          <w:sz w:val="28"/>
          <w:szCs w:val="28"/>
          <w:lang w:val="en-US"/>
        </w:rPr>
      </w:pPr>
      <w:r w:rsidRPr="003E2034">
        <w:rPr>
          <w:sz w:val="28"/>
          <w:szCs w:val="28"/>
          <w:lang w:val="en-US"/>
        </w:rPr>
        <w:t xml:space="preserve">1.2 </w:t>
      </w:r>
      <w:r w:rsidR="006C5A8C">
        <w:rPr>
          <w:sz w:val="28"/>
          <w:szCs w:val="28"/>
          <w:lang w:val="en-US"/>
        </w:rPr>
        <w:t>About</w:t>
      </w:r>
      <w:r w:rsidR="000143BA" w:rsidRPr="003E2034">
        <w:rPr>
          <w:sz w:val="28"/>
          <w:szCs w:val="28"/>
          <w:lang w:val="en-US"/>
        </w:rPr>
        <w:t xml:space="preserve"> Mqtt</w:t>
      </w:r>
    </w:p>
    <w:p w:rsidR="003A2EDD" w:rsidRPr="003E2034" w:rsidRDefault="003A2EDD" w:rsidP="003A2EDD">
      <w:pPr>
        <w:pStyle w:val="Merkittyluettelo3"/>
        <w:numPr>
          <w:ilvl w:val="0"/>
          <w:numId w:val="0"/>
        </w:numPr>
        <w:ind w:left="1080"/>
        <w:rPr>
          <w:sz w:val="28"/>
          <w:szCs w:val="28"/>
          <w:lang w:val="en-US"/>
        </w:rPr>
      </w:pPr>
    </w:p>
    <w:p w:rsidR="003A2EDD" w:rsidRPr="003E2034" w:rsidRDefault="002E5A9E" w:rsidP="00646523">
      <w:pPr>
        <w:pStyle w:val="Merkittyluettelo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Setup</w:t>
      </w:r>
    </w:p>
    <w:p w:rsidR="003A2EDD" w:rsidRPr="003E2034" w:rsidRDefault="003A2EDD" w:rsidP="000143BA">
      <w:pPr>
        <w:pStyle w:val="Merkittyluettelo3"/>
        <w:rPr>
          <w:sz w:val="28"/>
          <w:szCs w:val="28"/>
        </w:rPr>
      </w:pPr>
      <w:r w:rsidRPr="003E2034">
        <w:rPr>
          <w:sz w:val="28"/>
          <w:szCs w:val="28"/>
        </w:rPr>
        <w:t xml:space="preserve">2.1 </w:t>
      </w:r>
      <w:bookmarkStart w:id="0" w:name="_Hlk499910367"/>
      <w:r w:rsidR="00396230">
        <w:rPr>
          <w:sz w:val="28"/>
          <w:szCs w:val="28"/>
        </w:rPr>
        <w:t>P</w:t>
      </w:r>
      <w:r w:rsidRPr="003E2034">
        <w:rPr>
          <w:sz w:val="28"/>
          <w:szCs w:val="28"/>
        </w:rPr>
        <w:t>roject components</w:t>
      </w:r>
      <w:bookmarkEnd w:id="0"/>
    </w:p>
    <w:p w:rsidR="003A2EDD" w:rsidRPr="003E2034" w:rsidRDefault="003A2EDD" w:rsidP="000143BA">
      <w:pPr>
        <w:pStyle w:val="Merkittyluettelo3"/>
        <w:rPr>
          <w:sz w:val="28"/>
          <w:szCs w:val="28"/>
        </w:rPr>
      </w:pPr>
      <w:r w:rsidRPr="003E2034">
        <w:rPr>
          <w:sz w:val="28"/>
          <w:szCs w:val="28"/>
        </w:rPr>
        <w:t>2.</w:t>
      </w:r>
      <w:r w:rsidR="000919EE" w:rsidRPr="003E2034">
        <w:rPr>
          <w:sz w:val="28"/>
          <w:szCs w:val="28"/>
        </w:rPr>
        <w:t>2</w:t>
      </w:r>
      <w:r w:rsidRPr="003E2034">
        <w:rPr>
          <w:sz w:val="28"/>
          <w:szCs w:val="28"/>
        </w:rPr>
        <w:t xml:space="preserve"> Raspbian</w:t>
      </w:r>
      <w:r w:rsidR="00A0377A" w:rsidRPr="003E2034">
        <w:rPr>
          <w:sz w:val="28"/>
          <w:szCs w:val="28"/>
        </w:rPr>
        <w:t xml:space="preserve"> an</w:t>
      </w:r>
      <w:r w:rsidR="009C132C">
        <w:rPr>
          <w:sz w:val="28"/>
          <w:szCs w:val="28"/>
        </w:rPr>
        <w:t>d</w:t>
      </w:r>
      <w:r w:rsidR="00A0377A" w:rsidRPr="003E2034">
        <w:rPr>
          <w:sz w:val="28"/>
          <w:szCs w:val="28"/>
        </w:rPr>
        <w:t xml:space="preserve"> sensor setup</w:t>
      </w:r>
    </w:p>
    <w:p w:rsidR="003A2EDD" w:rsidRPr="003E2034" w:rsidRDefault="003A2EDD" w:rsidP="000143BA">
      <w:pPr>
        <w:pStyle w:val="Merkittyluettelo3"/>
        <w:rPr>
          <w:sz w:val="28"/>
          <w:szCs w:val="28"/>
        </w:rPr>
      </w:pPr>
      <w:r w:rsidRPr="003E2034">
        <w:rPr>
          <w:sz w:val="28"/>
          <w:szCs w:val="28"/>
        </w:rPr>
        <w:t>2.</w:t>
      </w:r>
      <w:r w:rsidR="00A0377A" w:rsidRPr="003E2034">
        <w:rPr>
          <w:sz w:val="28"/>
          <w:szCs w:val="28"/>
        </w:rPr>
        <w:t>3</w:t>
      </w:r>
      <w:r w:rsidRPr="003E2034">
        <w:rPr>
          <w:sz w:val="28"/>
          <w:szCs w:val="28"/>
        </w:rPr>
        <w:t xml:space="preserve"> </w:t>
      </w:r>
      <w:r w:rsidR="00A0377A" w:rsidRPr="003E2034">
        <w:rPr>
          <w:sz w:val="28"/>
          <w:szCs w:val="28"/>
        </w:rPr>
        <w:t>Creat</w:t>
      </w:r>
      <w:r w:rsidR="00312046">
        <w:rPr>
          <w:sz w:val="28"/>
          <w:szCs w:val="28"/>
        </w:rPr>
        <w:t>e</w:t>
      </w:r>
      <w:r w:rsidR="00A0377A" w:rsidRPr="003E2034">
        <w:rPr>
          <w:sz w:val="28"/>
          <w:szCs w:val="28"/>
        </w:rPr>
        <w:t xml:space="preserve"> </w:t>
      </w:r>
      <w:r w:rsidR="00326D78" w:rsidRPr="003E2034">
        <w:rPr>
          <w:sz w:val="28"/>
          <w:szCs w:val="28"/>
        </w:rPr>
        <w:t>IoT</w:t>
      </w:r>
      <w:r w:rsidR="002E5A9E">
        <w:rPr>
          <w:sz w:val="28"/>
          <w:szCs w:val="28"/>
        </w:rPr>
        <w:t xml:space="preserve"> </w:t>
      </w:r>
      <w:r w:rsidR="002E5A9E" w:rsidRPr="00326D78">
        <w:rPr>
          <w:sz w:val="28"/>
          <w:szCs w:val="28"/>
          <w:lang w:val="en-US"/>
        </w:rPr>
        <w:t>with</w:t>
      </w:r>
      <w:r w:rsidR="002E5A9E">
        <w:rPr>
          <w:sz w:val="28"/>
          <w:szCs w:val="28"/>
        </w:rPr>
        <w:t xml:space="preserve"> nodes</w:t>
      </w:r>
    </w:p>
    <w:p w:rsidR="00E44F70" w:rsidRPr="003E2034" w:rsidRDefault="00E44F70" w:rsidP="000143BA">
      <w:pPr>
        <w:pStyle w:val="Merkittyluettelo3"/>
        <w:rPr>
          <w:sz w:val="28"/>
          <w:szCs w:val="28"/>
          <w:lang w:val="en-US"/>
        </w:rPr>
      </w:pPr>
      <w:r w:rsidRPr="003E2034">
        <w:rPr>
          <w:sz w:val="28"/>
          <w:szCs w:val="28"/>
          <w:lang w:val="en-US"/>
        </w:rPr>
        <w:t>2.</w:t>
      </w:r>
      <w:r w:rsidR="009C132C">
        <w:rPr>
          <w:sz w:val="28"/>
          <w:szCs w:val="28"/>
          <w:lang w:val="en-US"/>
        </w:rPr>
        <w:t>4 Node RED Dashboard</w:t>
      </w:r>
    </w:p>
    <w:p w:rsidR="003A2EDD" w:rsidRPr="003E2034" w:rsidRDefault="003A2EDD" w:rsidP="003A2EDD">
      <w:pPr>
        <w:pStyle w:val="Merkittyluettelo3"/>
        <w:numPr>
          <w:ilvl w:val="0"/>
          <w:numId w:val="0"/>
        </w:numPr>
        <w:ind w:left="1080"/>
        <w:rPr>
          <w:sz w:val="28"/>
          <w:szCs w:val="28"/>
          <w:lang w:val="en-US"/>
        </w:rPr>
      </w:pPr>
    </w:p>
    <w:p w:rsidR="003A2EDD" w:rsidRPr="003E2034" w:rsidRDefault="002E5A9E" w:rsidP="00646523">
      <w:pPr>
        <w:pStyle w:val="Merkittyluettelo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Cloud</w:t>
      </w:r>
    </w:p>
    <w:p w:rsidR="003A2EDD" w:rsidRDefault="00F346EA" w:rsidP="000143BA">
      <w:pPr>
        <w:pStyle w:val="Merkittyluettelo3"/>
        <w:rPr>
          <w:sz w:val="28"/>
          <w:szCs w:val="28"/>
          <w:lang w:val="en-US"/>
        </w:rPr>
      </w:pPr>
      <w:r w:rsidRPr="003E2034">
        <w:rPr>
          <w:sz w:val="28"/>
          <w:szCs w:val="28"/>
          <w:lang w:val="en-US"/>
        </w:rPr>
        <w:t>3.</w:t>
      </w:r>
      <w:r w:rsidR="00646523">
        <w:rPr>
          <w:sz w:val="28"/>
          <w:szCs w:val="28"/>
          <w:lang w:val="en-US"/>
        </w:rPr>
        <w:t>1</w:t>
      </w:r>
      <w:r w:rsidRPr="003E2034">
        <w:rPr>
          <w:sz w:val="28"/>
          <w:szCs w:val="28"/>
          <w:lang w:val="en-US"/>
        </w:rPr>
        <w:t xml:space="preserve"> </w:t>
      </w:r>
      <w:r w:rsidR="003A2EDD" w:rsidRPr="003E2034">
        <w:rPr>
          <w:sz w:val="28"/>
          <w:szCs w:val="28"/>
          <w:lang w:val="en-US"/>
        </w:rPr>
        <w:t>My Devices, Cayenne</w:t>
      </w:r>
    </w:p>
    <w:p w:rsidR="006C5A8C" w:rsidRDefault="006C5A8C" w:rsidP="006C5A8C">
      <w:pPr>
        <w:pStyle w:val="Merkittyluettelo3"/>
        <w:numPr>
          <w:ilvl w:val="0"/>
          <w:numId w:val="0"/>
        </w:numPr>
        <w:ind w:left="1080"/>
        <w:rPr>
          <w:sz w:val="28"/>
          <w:szCs w:val="28"/>
          <w:lang w:val="en-US"/>
        </w:rPr>
      </w:pPr>
    </w:p>
    <w:p w:rsidR="00646523" w:rsidRDefault="00646523" w:rsidP="00646523">
      <w:pPr>
        <w:pStyle w:val="Merkittyluettelo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notes</w:t>
      </w:r>
    </w:p>
    <w:p w:rsidR="00B2000E" w:rsidRPr="007510EE" w:rsidRDefault="00646523" w:rsidP="007510EE">
      <w:pPr>
        <w:pStyle w:val="Merkittyluettelo3"/>
        <w:rPr>
          <w:sz w:val="28"/>
          <w:szCs w:val="28"/>
          <w:lang w:val="en-US"/>
        </w:rPr>
      </w:pPr>
      <w:bookmarkStart w:id="1" w:name="_Hlk500103124"/>
      <w:r w:rsidRPr="007510EE">
        <w:rPr>
          <w:sz w:val="28"/>
          <w:szCs w:val="28"/>
          <w:lang w:val="en-US"/>
        </w:rPr>
        <w:t>4.</w:t>
      </w:r>
      <w:r w:rsidR="001F57B7" w:rsidRPr="007510EE">
        <w:rPr>
          <w:sz w:val="28"/>
          <w:szCs w:val="28"/>
          <w:lang w:val="en-US"/>
        </w:rPr>
        <w:t>1</w:t>
      </w:r>
      <w:r w:rsidRPr="007510EE">
        <w:rPr>
          <w:sz w:val="28"/>
          <w:szCs w:val="28"/>
          <w:lang w:val="en-US"/>
        </w:rPr>
        <w:t xml:space="preserve"> </w:t>
      </w:r>
      <w:r w:rsidR="00B2000E" w:rsidRPr="007510EE">
        <w:rPr>
          <w:sz w:val="28"/>
          <w:szCs w:val="28"/>
          <w:lang w:val="en-US"/>
        </w:rPr>
        <w:t>Links</w:t>
      </w:r>
      <w:r w:rsidRPr="007510EE">
        <w:rPr>
          <w:sz w:val="28"/>
          <w:szCs w:val="28"/>
          <w:lang w:val="en-US"/>
        </w:rPr>
        <w:t xml:space="preserve"> and sources</w:t>
      </w:r>
    </w:p>
    <w:bookmarkEnd w:id="1"/>
    <w:p w:rsidR="006C5A8C" w:rsidRPr="003E2034" w:rsidRDefault="006C5A8C" w:rsidP="006C5A8C">
      <w:pPr>
        <w:pStyle w:val="Merkittyluettelo3"/>
        <w:numPr>
          <w:ilvl w:val="0"/>
          <w:numId w:val="0"/>
        </w:numPr>
        <w:ind w:left="1080"/>
        <w:rPr>
          <w:sz w:val="28"/>
          <w:szCs w:val="28"/>
          <w:lang w:val="en-US"/>
        </w:rPr>
      </w:pPr>
    </w:p>
    <w:p w:rsidR="005D0167" w:rsidRDefault="005D0167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F346EA" w:rsidRDefault="005D0167" w:rsidP="00312046">
      <w:pPr>
        <w:pStyle w:val="Otsikko"/>
        <w:rPr>
          <w:lang w:val="en-US"/>
        </w:rPr>
      </w:pPr>
      <w:r>
        <w:rPr>
          <w:lang w:val="en-US"/>
        </w:rPr>
        <w:lastRenderedPageBreak/>
        <w:t>1.1 What is IoT?</w:t>
      </w:r>
    </w:p>
    <w:p w:rsidR="005D0167" w:rsidRPr="003A2EDD" w:rsidRDefault="005D0167" w:rsidP="00312046">
      <w:pPr>
        <w:pStyle w:val="Merkittyluettelo3"/>
        <w:numPr>
          <w:ilvl w:val="0"/>
          <w:numId w:val="0"/>
        </w:numPr>
        <w:ind w:left="1440"/>
        <w:jc w:val="center"/>
        <w:rPr>
          <w:lang w:val="en-US"/>
        </w:rPr>
      </w:pPr>
    </w:p>
    <w:p w:rsidR="003A2EDD" w:rsidRDefault="00326D78" w:rsidP="00312046">
      <w:pPr>
        <w:pStyle w:val="Merkittyluettelo3"/>
        <w:numPr>
          <w:ilvl w:val="0"/>
          <w:numId w:val="0"/>
        </w:numPr>
        <w:ind w:left="1080"/>
        <w:jc w:val="center"/>
        <w:rPr>
          <w:sz w:val="28"/>
          <w:szCs w:val="28"/>
          <w:lang w:val="en-US"/>
        </w:rPr>
      </w:pPr>
      <w:r w:rsidRPr="008954B9">
        <w:rPr>
          <w:sz w:val="28"/>
          <w:szCs w:val="28"/>
          <w:lang w:val="en-US"/>
        </w:rPr>
        <w:t>IoT</w:t>
      </w:r>
      <w:r w:rsidR="008954B9" w:rsidRPr="008954B9">
        <w:rPr>
          <w:sz w:val="28"/>
          <w:szCs w:val="28"/>
          <w:lang w:val="en-US"/>
        </w:rPr>
        <w:t xml:space="preserve"> = Internet of thing</w:t>
      </w:r>
      <w:r w:rsidR="008954B9">
        <w:rPr>
          <w:sz w:val="28"/>
          <w:szCs w:val="28"/>
          <w:lang w:val="en-US"/>
        </w:rPr>
        <w:t>, meaning that you can connect your devices to internet</w:t>
      </w:r>
      <w:r w:rsidR="00970784">
        <w:rPr>
          <w:sz w:val="28"/>
          <w:szCs w:val="28"/>
          <w:lang w:val="en-US"/>
        </w:rPr>
        <w:t>.</w:t>
      </w:r>
    </w:p>
    <w:p w:rsidR="00970784" w:rsidRDefault="00970784" w:rsidP="00312046">
      <w:pPr>
        <w:pStyle w:val="Merkittyluettelo3"/>
        <w:numPr>
          <w:ilvl w:val="0"/>
          <w:numId w:val="0"/>
        </w:numPr>
        <w:ind w:left="10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Device could be anything you can imagine with a on and off switch.</w:t>
      </w:r>
    </w:p>
    <w:p w:rsidR="00970784" w:rsidRDefault="00970784" w:rsidP="00312046">
      <w:pPr>
        <w:pStyle w:val="Merkittyluettelo3"/>
        <w:numPr>
          <w:ilvl w:val="0"/>
          <w:numId w:val="0"/>
        </w:numPr>
        <w:ind w:left="10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 wearable device, headphones, cellphones, coffee maker</w:t>
      </w:r>
      <w:r w:rsidR="00D17A79">
        <w:rPr>
          <w:sz w:val="28"/>
          <w:szCs w:val="28"/>
          <w:lang w:val="en-US"/>
        </w:rPr>
        <w:t>, lamps or fridge. A normal device added with intelligence; sensors and some wires and connection to internet.</w:t>
      </w:r>
    </w:p>
    <w:p w:rsidR="008954B9" w:rsidRPr="008954B9" w:rsidRDefault="008954B9" w:rsidP="00312046">
      <w:pPr>
        <w:pStyle w:val="Merkittyluettelo3"/>
        <w:numPr>
          <w:ilvl w:val="0"/>
          <w:numId w:val="0"/>
        </w:numPr>
        <w:ind w:left="1080"/>
        <w:jc w:val="center"/>
        <w:rPr>
          <w:sz w:val="28"/>
          <w:szCs w:val="28"/>
          <w:lang w:val="en-US"/>
        </w:rPr>
      </w:pPr>
    </w:p>
    <w:p w:rsidR="00D17A79" w:rsidRDefault="00D17A79" w:rsidP="00312046">
      <w:pPr>
        <w:pStyle w:val="Otsikko"/>
        <w:rPr>
          <w:lang w:val="en-US"/>
        </w:rPr>
      </w:pPr>
      <w:r>
        <w:rPr>
          <w:lang w:val="en-US"/>
        </w:rPr>
        <w:t xml:space="preserve">1.2 </w:t>
      </w:r>
      <w:r w:rsidR="006C5A8C">
        <w:rPr>
          <w:lang w:val="en-US"/>
        </w:rPr>
        <w:t>About</w:t>
      </w:r>
      <w:r>
        <w:rPr>
          <w:lang w:val="en-US"/>
        </w:rPr>
        <w:t xml:space="preserve"> mqtt</w:t>
      </w:r>
    </w:p>
    <w:p w:rsidR="000143BA" w:rsidRDefault="00A82F5E" w:rsidP="00312046">
      <w:pPr>
        <w:ind w:firstLine="130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Mqtt = </w:t>
      </w:r>
      <w:r w:rsidRPr="00A82F5E">
        <w:rPr>
          <w:sz w:val="28"/>
          <w:szCs w:val="28"/>
          <w:lang w:val="en-US"/>
        </w:rPr>
        <w:t>Message Queue Telemetry Transport</w:t>
      </w:r>
      <w:r>
        <w:rPr>
          <w:sz w:val="28"/>
          <w:szCs w:val="28"/>
          <w:lang w:val="en-US"/>
        </w:rPr>
        <w:t xml:space="preserve"> protocol</w:t>
      </w:r>
      <w:r w:rsidR="00981165">
        <w:rPr>
          <w:sz w:val="28"/>
          <w:szCs w:val="28"/>
          <w:lang w:val="en-US"/>
        </w:rPr>
        <w:t>.</w:t>
      </w:r>
    </w:p>
    <w:p w:rsidR="00981165" w:rsidRDefault="00981165" w:rsidP="00312046">
      <w:pPr>
        <w:ind w:firstLine="130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machine-to-machine(M2M) connectivity protocol what is used in</w:t>
      </w:r>
    </w:p>
    <w:p w:rsidR="00981165" w:rsidRDefault="00981165" w:rsidP="00312046">
      <w:pPr>
        <w:ind w:firstLine="130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Internet of Things (IoT) and in a Wireless Sensors Networks (WSN).</w:t>
      </w:r>
    </w:p>
    <w:p w:rsidR="00CC61C0" w:rsidRDefault="00CC61C0" w:rsidP="00312046">
      <w:pPr>
        <w:ind w:firstLine="130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Mqtt </w:t>
      </w:r>
      <w:r w:rsidR="00EE79FE">
        <w:rPr>
          <w:sz w:val="28"/>
          <w:szCs w:val="28"/>
          <w:lang w:val="en-US"/>
        </w:rPr>
        <w:t>has become a main protocol for Internet of things.</w:t>
      </w:r>
    </w:p>
    <w:p w:rsidR="00981165" w:rsidRDefault="00981165" w:rsidP="00312046">
      <w:pPr>
        <w:ind w:firstLine="1304"/>
        <w:jc w:val="center"/>
        <w:rPr>
          <w:sz w:val="28"/>
          <w:szCs w:val="28"/>
          <w:lang w:val="en-US"/>
        </w:rPr>
      </w:pPr>
    </w:p>
    <w:p w:rsidR="0060633B" w:rsidRDefault="00981165" w:rsidP="00312046">
      <w:pPr>
        <w:ind w:left="130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lightweight p</w:t>
      </w:r>
      <w:r w:rsidR="00A82F5E">
        <w:rPr>
          <w:sz w:val="28"/>
          <w:szCs w:val="28"/>
          <w:lang w:val="en-US"/>
        </w:rPr>
        <w:t xml:space="preserve">ublish and subscribe message pattern, meaning </w:t>
      </w:r>
      <w:r w:rsidR="00CC2757">
        <w:rPr>
          <w:sz w:val="28"/>
          <w:szCs w:val="28"/>
          <w:lang w:val="en-US"/>
        </w:rPr>
        <w:t xml:space="preserve">that </w:t>
      </w:r>
      <w:r w:rsidR="00A82F5E">
        <w:rPr>
          <w:sz w:val="28"/>
          <w:szCs w:val="28"/>
          <w:lang w:val="en-US"/>
        </w:rPr>
        <w:t xml:space="preserve">any device can publish data and any client can subscribe that data. This happens in the </w:t>
      </w:r>
      <w:r w:rsidR="00CC61C0">
        <w:rPr>
          <w:sz w:val="28"/>
          <w:szCs w:val="28"/>
          <w:lang w:val="en-US"/>
        </w:rPr>
        <w:t xml:space="preserve">MQTT </w:t>
      </w:r>
      <w:r w:rsidR="00A82F5E" w:rsidRPr="00A82F5E">
        <w:rPr>
          <w:b/>
          <w:i/>
          <w:sz w:val="28"/>
          <w:szCs w:val="28"/>
          <w:lang w:val="en-US"/>
        </w:rPr>
        <w:t>broker</w:t>
      </w:r>
      <w:r w:rsidR="00A82F5E">
        <w:rPr>
          <w:sz w:val="28"/>
          <w:szCs w:val="28"/>
          <w:lang w:val="en-US"/>
        </w:rPr>
        <w:t xml:space="preserve"> what keeps track on all publications</w:t>
      </w:r>
      <w:r w:rsidR="0060633B">
        <w:rPr>
          <w:sz w:val="28"/>
          <w:szCs w:val="28"/>
          <w:lang w:val="en-US"/>
        </w:rPr>
        <w:t xml:space="preserve"> and subscribes.</w:t>
      </w:r>
    </w:p>
    <w:p w:rsidR="00CC61C0" w:rsidRDefault="00CC61C0" w:rsidP="00312046">
      <w:pPr>
        <w:ind w:left="1304"/>
        <w:jc w:val="center"/>
        <w:rPr>
          <w:sz w:val="28"/>
          <w:szCs w:val="28"/>
          <w:lang w:val="en-US"/>
        </w:rPr>
      </w:pPr>
      <w:r w:rsidRPr="00CC61C0">
        <w:rPr>
          <w:sz w:val="28"/>
          <w:szCs w:val="28"/>
          <w:lang w:val="en-US"/>
        </w:rPr>
        <w:t xml:space="preserve">The job of an MQTT </w:t>
      </w:r>
      <w:r w:rsidRPr="00CC61C0">
        <w:rPr>
          <w:b/>
          <w:i/>
          <w:sz w:val="28"/>
          <w:szCs w:val="28"/>
          <w:lang w:val="en-US"/>
        </w:rPr>
        <w:t>broker</w:t>
      </w:r>
      <w:r w:rsidRPr="00CC61C0">
        <w:rPr>
          <w:sz w:val="28"/>
          <w:szCs w:val="28"/>
          <w:lang w:val="en-US"/>
        </w:rPr>
        <w:t xml:space="preserve"> is to filter messages based on topic and then distribute them to subscribers.</w:t>
      </w:r>
    </w:p>
    <w:p w:rsidR="00EE79FE" w:rsidRDefault="00EE79FE" w:rsidP="00CC2757">
      <w:pPr>
        <w:ind w:left="130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3CDD55" wp14:editId="234516E5">
            <wp:extent cx="3489960" cy="2037189"/>
            <wp:effectExtent l="0" t="0" r="0" b="127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065" cy="20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5E" w:rsidRDefault="00A82F5E" w:rsidP="00A82F5E">
      <w:pPr>
        <w:ind w:left="130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414D80" w:rsidRDefault="00414D80" w:rsidP="00D17A79">
      <w:pPr>
        <w:rPr>
          <w:sz w:val="28"/>
          <w:szCs w:val="28"/>
          <w:lang w:val="en-US"/>
        </w:rPr>
      </w:pPr>
    </w:p>
    <w:p w:rsidR="00414D80" w:rsidRDefault="00414D80">
      <w:pPr>
        <w:spacing w:after="200"/>
        <w:rPr>
          <w:sz w:val="28"/>
          <w:szCs w:val="28"/>
          <w:lang w:val="en-US"/>
        </w:rPr>
      </w:pPr>
    </w:p>
    <w:p w:rsidR="00414D80" w:rsidRDefault="002E5A9E" w:rsidP="00F11388">
      <w:pPr>
        <w:pStyle w:val="Otsikko"/>
        <w:numPr>
          <w:ilvl w:val="1"/>
          <w:numId w:val="13"/>
        </w:numPr>
        <w:rPr>
          <w:lang w:val="en-US"/>
        </w:rPr>
      </w:pPr>
      <w:r>
        <w:t xml:space="preserve"> </w:t>
      </w:r>
      <w:r w:rsidR="00326D78">
        <w:t>Project</w:t>
      </w:r>
      <w:r w:rsidR="00E44F70">
        <w:t xml:space="preserve"> components</w:t>
      </w:r>
    </w:p>
    <w:p w:rsidR="00414D80" w:rsidRDefault="00414D80" w:rsidP="00414D80">
      <w:pPr>
        <w:rPr>
          <w:lang w:val="en-US"/>
        </w:rPr>
      </w:pPr>
    </w:p>
    <w:p w:rsidR="00F11388" w:rsidRPr="00E34322" w:rsidRDefault="00F11388" w:rsidP="00F11388">
      <w:pPr>
        <w:ind w:left="360"/>
        <w:rPr>
          <w:sz w:val="28"/>
          <w:szCs w:val="28"/>
          <w:lang w:val="en-US"/>
        </w:rPr>
      </w:pPr>
      <w:r w:rsidRPr="00E34322">
        <w:rPr>
          <w:sz w:val="28"/>
          <w:szCs w:val="28"/>
          <w:lang w:val="en-US"/>
        </w:rPr>
        <w:t>1</w:t>
      </w:r>
      <w:r w:rsidR="00312046">
        <w:rPr>
          <w:sz w:val="28"/>
          <w:szCs w:val="28"/>
          <w:lang w:val="en-US"/>
        </w:rPr>
        <w:t>.</w:t>
      </w:r>
      <w:r w:rsidR="00E44F70" w:rsidRPr="00E34322">
        <w:rPr>
          <w:sz w:val="28"/>
          <w:szCs w:val="28"/>
          <w:lang w:val="en-US"/>
        </w:rPr>
        <w:t>Raspberry Pi</w:t>
      </w:r>
      <w:r w:rsidR="00CC2757">
        <w:rPr>
          <w:sz w:val="28"/>
          <w:szCs w:val="28"/>
          <w:lang w:val="en-US"/>
        </w:rPr>
        <w:t>, it</w:t>
      </w:r>
      <w:r w:rsidRPr="00E34322">
        <w:rPr>
          <w:sz w:val="28"/>
          <w:szCs w:val="28"/>
          <w:lang w:val="en-US"/>
        </w:rPr>
        <w:t xml:space="preserve"> is a </w:t>
      </w:r>
      <w:r w:rsidR="007E7FA8" w:rsidRPr="00E34322">
        <w:rPr>
          <w:sz w:val="28"/>
          <w:szCs w:val="28"/>
          <w:lang w:val="en-US"/>
        </w:rPr>
        <w:t xml:space="preserve">small </w:t>
      </w:r>
      <w:r w:rsidRPr="00E34322">
        <w:rPr>
          <w:sz w:val="28"/>
          <w:szCs w:val="28"/>
          <w:lang w:val="en-US"/>
        </w:rPr>
        <w:t>single board computer</w:t>
      </w:r>
      <w:r w:rsidR="00CC2757">
        <w:rPr>
          <w:sz w:val="28"/>
          <w:szCs w:val="28"/>
          <w:lang w:val="en-US"/>
        </w:rPr>
        <w:t>.</w:t>
      </w:r>
      <w:r w:rsidR="007A605E" w:rsidRPr="00E34322">
        <w:rPr>
          <w:sz w:val="28"/>
          <w:szCs w:val="28"/>
          <w:lang w:val="en-US"/>
        </w:rPr>
        <w:t xml:space="preserve"> </w:t>
      </w:r>
    </w:p>
    <w:p w:rsidR="00414D80" w:rsidRPr="00F11388" w:rsidRDefault="00E44F70" w:rsidP="00F11388">
      <w:pPr>
        <w:ind w:left="360"/>
        <w:rPr>
          <w:lang w:val="en-US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63736493" wp14:editId="64CAD578">
            <wp:extent cx="2560320" cy="1391659"/>
            <wp:effectExtent l="0" t="0" r="0" b="0"/>
            <wp:docPr id="2" name="Kuva 2" descr="Kuvatulos haulle raspberry pi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vatulos haulle raspberry pi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79" cy="14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A8" w:rsidRPr="00E34322" w:rsidRDefault="005E33F7" w:rsidP="005E33F7">
      <w:pPr>
        <w:ind w:left="360"/>
        <w:rPr>
          <w:sz w:val="28"/>
          <w:szCs w:val="28"/>
          <w:lang w:val="en-US"/>
        </w:rPr>
      </w:pPr>
      <w:r w:rsidRPr="00E34322">
        <w:rPr>
          <w:sz w:val="28"/>
          <w:szCs w:val="28"/>
          <w:lang w:val="en-US"/>
        </w:rPr>
        <w:t>2.</w:t>
      </w:r>
      <w:bookmarkStart w:id="2" w:name="_Hlk500077877"/>
      <w:r w:rsidR="00A10FFD" w:rsidRPr="00E34322">
        <w:rPr>
          <w:sz w:val="28"/>
          <w:szCs w:val="28"/>
          <w:lang w:val="en-US"/>
        </w:rPr>
        <w:t>Dallas DS18B20</w:t>
      </w:r>
      <w:r w:rsidR="007E7FA8" w:rsidRPr="00E34322">
        <w:rPr>
          <w:sz w:val="28"/>
          <w:szCs w:val="28"/>
          <w:lang w:val="en-US"/>
        </w:rPr>
        <w:t xml:space="preserve"> </w:t>
      </w:r>
      <w:bookmarkEnd w:id="2"/>
      <w:r w:rsidR="007E7FA8" w:rsidRPr="00E34322">
        <w:rPr>
          <w:sz w:val="28"/>
          <w:szCs w:val="28"/>
          <w:lang w:val="en-US"/>
        </w:rPr>
        <w:t>is a 1-Wire digital sensor for measuring temperature. It report</w:t>
      </w:r>
      <w:r w:rsidRPr="00E34322">
        <w:rPr>
          <w:sz w:val="28"/>
          <w:szCs w:val="28"/>
          <w:lang w:val="en-US"/>
        </w:rPr>
        <w:t>s</w:t>
      </w:r>
      <w:r w:rsidR="007E7FA8" w:rsidRPr="00E34322">
        <w:rPr>
          <w:sz w:val="28"/>
          <w:szCs w:val="28"/>
          <w:lang w:val="en-US"/>
        </w:rPr>
        <w:t xml:space="preserve"> degrees in Celsius with 9 to 12-bit precision. You can measure degrees between -55c to +125c (+/-0.5C).</w:t>
      </w:r>
      <w:r w:rsidR="00336476" w:rsidRPr="00E34322">
        <w:rPr>
          <w:sz w:val="28"/>
          <w:szCs w:val="28"/>
          <w:lang w:val="en-US"/>
        </w:rPr>
        <w:t xml:space="preserve"> The s</w:t>
      </w:r>
      <w:r w:rsidR="007E7FA8" w:rsidRPr="00E34322">
        <w:rPr>
          <w:sz w:val="28"/>
          <w:szCs w:val="28"/>
          <w:lang w:val="en-US"/>
        </w:rPr>
        <w:t>ensor has unique 64-Bit Serial number in it</w:t>
      </w:r>
      <w:r w:rsidRPr="00E34322">
        <w:rPr>
          <w:sz w:val="28"/>
          <w:szCs w:val="28"/>
          <w:lang w:val="en-US"/>
        </w:rPr>
        <w:t xml:space="preserve"> and the connected device will use for </w:t>
      </w:r>
      <w:r w:rsidR="00326D78" w:rsidRPr="00E34322">
        <w:rPr>
          <w:sz w:val="28"/>
          <w:szCs w:val="28"/>
          <w:lang w:val="en-US"/>
        </w:rPr>
        <w:t>identifying</w:t>
      </w:r>
      <w:r w:rsidRPr="00E34322">
        <w:rPr>
          <w:sz w:val="28"/>
          <w:szCs w:val="28"/>
          <w:lang w:val="en-US"/>
        </w:rPr>
        <w:t xml:space="preserve"> the sensor.</w:t>
      </w:r>
    </w:p>
    <w:p w:rsidR="00E44F70" w:rsidRDefault="00A10FFD" w:rsidP="005E33F7">
      <w:pPr>
        <w:ind w:left="360"/>
        <w:rPr>
          <w:lang w:val="en-US"/>
        </w:rPr>
      </w:pPr>
      <w:r w:rsidRPr="005E33F7">
        <w:rPr>
          <w:lang w:val="en-US"/>
        </w:rPr>
        <w:t xml:space="preserve"> </w:t>
      </w:r>
      <w:r w:rsidR="00E44F70">
        <w:rPr>
          <w:rFonts w:ascii="Arial" w:hAnsi="Arial" w:cs="Arial"/>
          <w:noProof/>
          <w:sz w:val="20"/>
        </w:rPr>
        <w:drawing>
          <wp:inline distT="0" distB="0" distL="0" distR="0" wp14:anchorId="0254F2F4" wp14:editId="571475C9">
            <wp:extent cx="1737360" cy="1139459"/>
            <wp:effectExtent l="0" t="0" r="0" b="3810"/>
            <wp:docPr id="5" name="Kuva 5" descr="Kuvatulos haulle Dallas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vatulos haulle Dallas DS18B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32" cy="116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F7" w:rsidRPr="00E34322" w:rsidRDefault="005E33F7" w:rsidP="005E33F7">
      <w:pPr>
        <w:ind w:left="360"/>
        <w:rPr>
          <w:sz w:val="28"/>
          <w:szCs w:val="28"/>
          <w:lang w:val="en-US"/>
        </w:rPr>
      </w:pPr>
      <w:r w:rsidRPr="00E34322">
        <w:rPr>
          <w:sz w:val="28"/>
          <w:szCs w:val="28"/>
          <w:lang w:val="en-US"/>
        </w:rPr>
        <w:t>3</w:t>
      </w:r>
      <w:r w:rsidR="00312046">
        <w:rPr>
          <w:sz w:val="28"/>
          <w:szCs w:val="28"/>
          <w:lang w:val="en-US"/>
        </w:rPr>
        <w:t>.</w:t>
      </w:r>
      <w:r w:rsidRPr="00E34322">
        <w:rPr>
          <w:sz w:val="28"/>
          <w:szCs w:val="28"/>
          <w:lang w:val="en-US"/>
        </w:rPr>
        <w:t xml:space="preserve"> A Breadboard is where you add the sensor and resistor and connect it with wires.</w:t>
      </w:r>
    </w:p>
    <w:p w:rsidR="00A10FFD" w:rsidRDefault="00A10FFD" w:rsidP="006424B2">
      <w:pPr>
        <w:pStyle w:val="Luettelokappale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5FAE6C2A" wp14:editId="487504D2">
            <wp:extent cx="1447800" cy="1185493"/>
            <wp:effectExtent l="0" t="0" r="0" b="0"/>
            <wp:docPr id="9" name="Kuva 9" descr="Kuvatulos haulle A 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uvatulos haulle A breadboa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074" cy="120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3F7" w:rsidRPr="005E33F7">
        <w:rPr>
          <w:rFonts w:ascii="Arial" w:hAnsi="Arial" w:cs="Arial"/>
          <w:noProof/>
          <w:sz w:val="20"/>
        </w:rPr>
        <w:t xml:space="preserve"> </w:t>
      </w:r>
      <w:r w:rsidR="005E33F7">
        <w:rPr>
          <w:rFonts w:ascii="Arial" w:hAnsi="Arial" w:cs="Arial"/>
          <w:noProof/>
          <w:sz w:val="20"/>
        </w:rPr>
        <w:drawing>
          <wp:inline distT="0" distB="0" distL="0" distR="0" wp14:anchorId="57C985AA" wp14:editId="1CF63C01">
            <wp:extent cx="1188720" cy="1067762"/>
            <wp:effectExtent l="0" t="0" r="0" b="0"/>
            <wp:docPr id="3" name="Kuva 3" descr="Kuvatulos haulle A Breadboard an jump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vatulos haulle A Breadboard an jump wi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385" cy="10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B2" w:rsidRPr="00E34322" w:rsidRDefault="00CC2757" w:rsidP="006424B2">
      <w:pPr>
        <w:pStyle w:val="Eivli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 </w:t>
      </w:r>
      <w:r w:rsidR="00312046">
        <w:rPr>
          <w:noProof/>
          <w:sz w:val="28"/>
          <w:szCs w:val="28"/>
          <w:lang w:val="en-US"/>
        </w:rPr>
        <w:t>4.</w:t>
      </w:r>
      <w:r w:rsidR="006424B2" w:rsidRPr="00E34322">
        <w:rPr>
          <w:noProof/>
          <w:sz w:val="28"/>
          <w:szCs w:val="28"/>
          <w:lang w:val="en-US"/>
        </w:rPr>
        <w:t xml:space="preserve"> 4.7k</w:t>
      </w:r>
      <w:r w:rsidR="006424B2" w:rsidRPr="00E34322">
        <w:rPr>
          <w:rFonts w:ascii="Cambria" w:hAnsi="Cambria" w:cs="Cambria"/>
          <w:noProof/>
          <w:sz w:val="28"/>
          <w:szCs w:val="28"/>
        </w:rPr>
        <w:t>Ω</w:t>
      </w:r>
      <w:r w:rsidR="006424B2" w:rsidRPr="00E34322">
        <w:rPr>
          <w:noProof/>
          <w:sz w:val="28"/>
          <w:szCs w:val="28"/>
          <w:lang w:val="en-US"/>
        </w:rPr>
        <w:t xml:space="preserve"> resistor </w:t>
      </w:r>
    </w:p>
    <w:p w:rsidR="006424B2" w:rsidRPr="006424B2" w:rsidRDefault="006424B2" w:rsidP="006424B2">
      <w:pPr>
        <w:rPr>
          <w:lang w:val="en-US"/>
        </w:rPr>
      </w:pPr>
    </w:p>
    <w:p w:rsidR="00A10FFD" w:rsidRPr="006424B2" w:rsidRDefault="00A10FFD" w:rsidP="006424B2">
      <w:pPr>
        <w:ind w:left="360"/>
        <w:rPr>
          <w:lang w:val="en-US"/>
        </w:rPr>
      </w:pPr>
      <w:r w:rsidRPr="006424B2">
        <w:rPr>
          <w:lang w:val="en-US"/>
        </w:rPr>
        <w:t xml:space="preserve">  </w:t>
      </w:r>
      <w:r>
        <w:rPr>
          <w:rFonts w:ascii="Arial" w:hAnsi="Arial" w:cs="Arial"/>
          <w:noProof/>
          <w:sz w:val="20"/>
        </w:rPr>
        <w:drawing>
          <wp:inline distT="0" distB="0" distL="0" distR="0" wp14:anchorId="751C91DE" wp14:editId="153B91CD">
            <wp:extent cx="1280160" cy="1009976"/>
            <wp:effectExtent l="0" t="0" r="0" b="0"/>
            <wp:docPr id="12" name="Kuva 12" descr="Kuvatulos haulle 4.7K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uvatulos haulle 4.7K resisto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83" cy="10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EE" w:rsidRPr="00396230" w:rsidRDefault="000919EE" w:rsidP="00E34322">
      <w:pPr>
        <w:pStyle w:val="Otsikko"/>
        <w:rPr>
          <w:lang w:val="en-US"/>
        </w:rPr>
      </w:pPr>
      <w:r>
        <w:rPr>
          <w:lang w:val="en-US"/>
        </w:rPr>
        <w:br w:type="page"/>
      </w:r>
      <w:r w:rsidR="008F3B7D" w:rsidRPr="00396230">
        <w:rPr>
          <w:lang w:val="en-US"/>
        </w:rPr>
        <w:lastRenderedPageBreak/>
        <w:t xml:space="preserve">2.2 </w:t>
      </w:r>
      <w:r w:rsidR="00326D78" w:rsidRPr="00396230">
        <w:rPr>
          <w:lang w:val="en-US"/>
        </w:rPr>
        <w:t>Raspbian</w:t>
      </w:r>
      <w:r w:rsidR="00A0377A" w:rsidRPr="00396230">
        <w:rPr>
          <w:lang w:val="en-US"/>
        </w:rPr>
        <w:t xml:space="preserve"> and sensor setup</w:t>
      </w:r>
    </w:p>
    <w:p w:rsidR="000919EE" w:rsidRPr="00E34322" w:rsidRDefault="00E42A5B" w:rsidP="008F3B7D">
      <w:pPr>
        <w:rPr>
          <w:sz w:val="28"/>
          <w:szCs w:val="28"/>
          <w:lang w:val="en-US"/>
        </w:rPr>
      </w:pPr>
      <w:r w:rsidRPr="00E34322">
        <w:rPr>
          <w:sz w:val="28"/>
          <w:szCs w:val="28"/>
          <w:lang w:val="en-US"/>
        </w:rPr>
        <w:t xml:space="preserve">Raspbian is </w:t>
      </w:r>
      <w:r w:rsidR="00CC2757">
        <w:rPr>
          <w:sz w:val="28"/>
          <w:szCs w:val="28"/>
          <w:lang w:val="en-US"/>
        </w:rPr>
        <w:t>an</w:t>
      </w:r>
      <w:r w:rsidRPr="00E34322">
        <w:rPr>
          <w:sz w:val="28"/>
          <w:szCs w:val="28"/>
          <w:lang w:val="en-US"/>
        </w:rPr>
        <w:t xml:space="preserve"> operating system for Ras</w:t>
      </w:r>
      <w:r w:rsidR="00396230">
        <w:rPr>
          <w:sz w:val="28"/>
          <w:szCs w:val="28"/>
          <w:lang w:val="en-US"/>
        </w:rPr>
        <w:t>p</w:t>
      </w:r>
      <w:r w:rsidRPr="00E34322">
        <w:rPr>
          <w:sz w:val="28"/>
          <w:szCs w:val="28"/>
          <w:lang w:val="en-US"/>
        </w:rPr>
        <w:t xml:space="preserve">berry Pi. In this Project I’m using version </w:t>
      </w:r>
      <w:r w:rsidR="00396230">
        <w:rPr>
          <w:sz w:val="28"/>
          <w:szCs w:val="28"/>
          <w:lang w:val="en-US"/>
        </w:rPr>
        <w:t>J</w:t>
      </w:r>
      <w:r w:rsidRPr="00E34322">
        <w:rPr>
          <w:sz w:val="28"/>
          <w:szCs w:val="28"/>
          <w:lang w:val="en-US"/>
        </w:rPr>
        <w:t xml:space="preserve">essie. There is a new version </w:t>
      </w:r>
      <w:r w:rsidR="00396230">
        <w:rPr>
          <w:sz w:val="28"/>
          <w:szCs w:val="28"/>
          <w:lang w:val="en-US"/>
        </w:rPr>
        <w:t xml:space="preserve">of Raspbian </w:t>
      </w:r>
      <w:r w:rsidRPr="00E34322">
        <w:rPr>
          <w:sz w:val="28"/>
          <w:szCs w:val="28"/>
          <w:lang w:val="en-US"/>
        </w:rPr>
        <w:t xml:space="preserve">called </w:t>
      </w:r>
      <w:r w:rsidR="00CC2757" w:rsidRPr="00E34322">
        <w:rPr>
          <w:sz w:val="28"/>
          <w:szCs w:val="28"/>
          <w:lang w:val="en-US"/>
        </w:rPr>
        <w:t>stretch,</w:t>
      </w:r>
      <w:r w:rsidRPr="00E34322">
        <w:rPr>
          <w:sz w:val="28"/>
          <w:szCs w:val="28"/>
          <w:lang w:val="en-US"/>
        </w:rPr>
        <w:t xml:space="preserve"> but I had some issues to install </w:t>
      </w:r>
      <w:r w:rsidR="00396230">
        <w:rPr>
          <w:sz w:val="28"/>
          <w:szCs w:val="28"/>
          <w:lang w:val="en-US"/>
        </w:rPr>
        <w:t>MQTT</w:t>
      </w:r>
      <w:r w:rsidRPr="00E34322">
        <w:rPr>
          <w:sz w:val="28"/>
          <w:szCs w:val="28"/>
          <w:lang w:val="en-US"/>
        </w:rPr>
        <w:t xml:space="preserve"> broker </w:t>
      </w:r>
      <w:r w:rsidR="00396230">
        <w:rPr>
          <w:sz w:val="28"/>
          <w:szCs w:val="28"/>
          <w:lang w:val="en-US"/>
        </w:rPr>
        <w:t>in</w:t>
      </w:r>
      <w:r w:rsidRPr="00E34322">
        <w:rPr>
          <w:sz w:val="28"/>
          <w:szCs w:val="28"/>
          <w:lang w:val="en-US"/>
        </w:rPr>
        <w:t xml:space="preserve"> it, so I’m using the older one.</w:t>
      </w:r>
    </w:p>
    <w:p w:rsidR="00E42A5B" w:rsidRPr="00396230" w:rsidRDefault="00E42A5B" w:rsidP="00E42A5B">
      <w:pPr>
        <w:pStyle w:val="Luettelokappale"/>
        <w:numPr>
          <w:ilvl w:val="0"/>
          <w:numId w:val="14"/>
        </w:numPr>
        <w:rPr>
          <w:rStyle w:val="Hyperlinkki"/>
          <w:color w:val="000000" w:themeColor="text1"/>
          <w:sz w:val="28"/>
          <w:szCs w:val="28"/>
          <w:u w:val="none"/>
          <w:lang w:val="en-US"/>
        </w:rPr>
      </w:pPr>
      <w:r w:rsidRPr="00E34322">
        <w:rPr>
          <w:sz w:val="28"/>
          <w:szCs w:val="28"/>
          <w:lang w:val="en-US"/>
        </w:rPr>
        <w:t xml:space="preserve">First </w:t>
      </w:r>
      <w:r w:rsidR="00396230">
        <w:rPr>
          <w:sz w:val="28"/>
          <w:szCs w:val="28"/>
          <w:lang w:val="en-US"/>
        </w:rPr>
        <w:t xml:space="preserve">step is </w:t>
      </w:r>
      <w:r w:rsidRPr="00E34322">
        <w:rPr>
          <w:sz w:val="28"/>
          <w:szCs w:val="28"/>
          <w:lang w:val="en-US"/>
        </w:rPr>
        <w:t xml:space="preserve">to download Raspbian from: </w:t>
      </w:r>
      <w:hyperlink r:id="rId17" w:history="1">
        <w:r w:rsidRPr="00E34322">
          <w:rPr>
            <w:rStyle w:val="Hyperlinkki"/>
            <w:sz w:val="28"/>
            <w:szCs w:val="28"/>
            <w:lang w:val="en-US"/>
          </w:rPr>
          <w:t>https://www.raspberrypi.org/downloads/</w:t>
        </w:r>
      </w:hyperlink>
      <w:r w:rsidR="00396230">
        <w:rPr>
          <w:rStyle w:val="Hyperlinkki"/>
          <w:sz w:val="28"/>
          <w:szCs w:val="28"/>
          <w:lang w:val="en-US"/>
        </w:rPr>
        <w:t xml:space="preserve"> </w:t>
      </w:r>
    </w:p>
    <w:p w:rsidR="00396230" w:rsidRDefault="00396230" w:rsidP="00396230">
      <w:pPr>
        <w:pStyle w:val="Luettelokappa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</w:t>
      </w:r>
      <w:hyperlink r:id="rId18" w:history="1">
        <w:r w:rsidRPr="00F875FA">
          <w:rPr>
            <w:rStyle w:val="Hyperlinkki"/>
            <w:sz w:val="28"/>
            <w:szCs w:val="28"/>
            <w:lang w:val="en-US"/>
          </w:rPr>
          <w:t>http://downloads.raspberrypi.org/raspbian/images/</w:t>
        </w:r>
      </w:hyperlink>
      <w:r>
        <w:rPr>
          <w:sz w:val="28"/>
          <w:szCs w:val="28"/>
          <w:lang w:val="en-US"/>
        </w:rPr>
        <w:t xml:space="preserve"> to download a different version.</w:t>
      </w:r>
    </w:p>
    <w:p w:rsidR="006D42F2" w:rsidRPr="00E34322" w:rsidRDefault="006D42F2" w:rsidP="00396230">
      <w:pPr>
        <w:pStyle w:val="Luettelokappale"/>
        <w:rPr>
          <w:sz w:val="28"/>
          <w:szCs w:val="28"/>
          <w:lang w:val="en-US"/>
        </w:rPr>
      </w:pPr>
    </w:p>
    <w:p w:rsidR="00E42A5B" w:rsidRDefault="00E42A5B" w:rsidP="00E42A5B">
      <w:pPr>
        <w:pStyle w:val="Luettelokappale"/>
        <w:numPr>
          <w:ilvl w:val="0"/>
          <w:numId w:val="14"/>
        </w:numPr>
        <w:rPr>
          <w:sz w:val="28"/>
          <w:szCs w:val="28"/>
          <w:lang w:val="en-US"/>
        </w:rPr>
      </w:pPr>
      <w:r w:rsidRPr="00E34322">
        <w:rPr>
          <w:sz w:val="28"/>
          <w:szCs w:val="28"/>
          <w:lang w:val="en-US"/>
        </w:rPr>
        <w:t xml:space="preserve">Then download the Etcher from: </w:t>
      </w:r>
      <w:hyperlink r:id="rId19" w:history="1">
        <w:r w:rsidRPr="00E34322">
          <w:rPr>
            <w:rStyle w:val="Hyperlinkki"/>
            <w:sz w:val="28"/>
            <w:szCs w:val="28"/>
            <w:lang w:val="en-US"/>
          </w:rPr>
          <w:t>https://etcher.io/</w:t>
        </w:r>
      </w:hyperlink>
      <w:r w:rsidRPr="00E34322">
        <w:rPr>
          <w:sz w:val="28"/>
          <w:szCs w:val="28"/>
          <w:lang w:val="en-US"/>
        </w:rPr>
        <w:t xml:space="preserve"> This is for burning images to your SD cards &amp; USB drivers</w:t>
      </w:r>
    </w:p>
    <w:p w:rsidR="006D42F2" w:rsidRPr="00E34322" w:rsidRDefault="006D42F2" w:rsidP="006D42F2">
      <w:pPr>
        <w:pStyle w:val="Luettelokappale"/>
        <w:rPr>
          <w:sz w:val="28"/>
          <w:szCs w:val="28"/>
          <w:lang w:val="en-US"/>
        </w:rPr>
      </w:pPr>
    </w:p>
    <w:p w:rsidR="00E42A5B" w:rsidRDefault="00E42A5B" w:rsidP="00E42A5B">
      <w:pPr>
        <w:pStyle w:val="Luettelokappale"/>
        <w:numPr>
          <w:ilvl w:val="0"/>
          <w:numId w:val="14"/>
        </w:numPr>
        <w:rPr>
          <w:sz w:val="28"/>
          <w:szCs w:val="28"/>
          <w:lang w:val="en-US"/>
        </w:rPr>
      </w:pPr>
      <w:r w:rsidRPr="00E34322">
        <w:rPr>
          <w:sz w:val="28"/>
          <w:szCs w:val="28"/>
          <w:lang w:val="en-US"/>
        </w:rPr>
        <w:t xml:space="preserve">To make sure your SD card is empty and </w:t>
      </w:r>
      <w:r w:rsidR="00396230">
        <w:rPr>
          <w:sz w:val="28"/>
          <w:szCs w:val="28"/>
          <w:lang w:val="en-US"/>
        </w:rPr>
        <w:t>in case</w:t>
      </w:r>
      <w:r w:rsidRPr="00E34322">
        <w:rPr>
          <w:sz w:val="28"/>
          <w:szCs w:val="28"/>
          <w:lang w:val="en-US"/>
        </w:rPr>
        <w:t xml:space="preserve"> you need to re install </w:t>
      </w:r>
      <w:r w:rsidR="00396230">
        <w:rPr>
          <w:sz w:val="28"/>
          <w:szCs w:val="28"/>
          <w:lang w:val="en-US"/>
        </w:rPr>
        <w:t>R</w:t>
      </w:r>
      <w:r w:rsidRPr="00E34322">
        <w:rPr>
          <w:sz w:val="28"/>
          <w:szCs w:val="28"/>
          <w:lang w:val="en-US"/>
        </w:rPr>
        <w:t xml:space="preserve">aspbian use SD card formatter: </w:t>
      </w:r>
      <w:hyperlink r:id="rId20" w:history="1">
        <w:r w:rsidRPr="00E34322">
          <w:rPr>
            <w:rStyle w:val="Hyperlinkki"/>
            <w:sz w:val="28"/>
            <w:szCs w:val="28"/>
            <w:lang w:val="en-US"/>
          </w:rPr>
          <w:t>https://www.sdcard.org/downloads/formatter_4/</w:t>
        </w:r>
      </w:hyperlink>
      <w:r w:rsidRPr="00E34322">
        <w:rPr>
          <w:sz w:val="28"/>
          <w:szCs w:val="28"/>
          <w:lang w:val="en-US"/>
        </w:rPr>
        <w:t xml:space="preserve"> </w:t>
      </w:r>
    </w:p>
    <w:p w:rsidR="006D42F2" w:rsidRPr="006D42F2" w:rsidRDefault="006D42F2" w:rsidP="006D42F2">
      <w:pPr>
        <w:pStyle w:val="Luettelokappale"/>
        <w:rPr>
          <w:sz w:val="28"/>
          <w:szCs w:val="28"/>
          <w:lang w:val="en-US"/>
        </w:rPr>
      </w:pPr>
    </w:p>
    <w:p w:rsidR="006D42F2" w:rsidRPr="00E34322" w:rsidRDefault="006D42F2" w:rsidP="006D42F2">
      <w:pPr>
        <w:pStyle w:val="Luettelokappale"/>
        <w:rPr>
          <w:sz w:val="28"/>
          <w:szCs w:val="28"/>
          <w:lang w:val="en-US"/>
        </w:rPr>
      </w:pPr>
    </w:p>
    <w:p w:rsidR="00396230" w:rsidRDefault="002F7586" w:rsidP="00E42A5B">
      <w:pPr>
        <w:pStyle w:val="Luettelokappale"/>
        <w:numPr>
          <w:ilvl w:val="0"/>
          <w:numId w:val="14"/>
        </w:numPr>
        <w:rPr>
          <w:sz w:val="28"/>
          <w:szCs w:val="28"/>
          <w:lang w:val="en-US"/>
        </w:rPr>
      </w:pPr>
      <w:r w:rsidRPr="00E34322">
        <w:rPr>
          <w:sz w:val="28"/>
          <w:szCs w:val="28"/>
          <w:lang w:val="en-US"/>
        </w:rPr>
        <w:t xml:space="preserve">Move the Raspbian files from downloads to your SD card and if there is </w:t>
      </w:r>
      <w:r w:rsidR="00016558" w:rsidRPr="00E34322">
        <w:rPr>
          <w:sz w:val="28"/>
          <w:szCs w:val="28"/>
          <w:lang w:val="en-US"/>
        </w:rPr>
        <w:t xml:space="preserve">a </w:t>
      </w:r>
      <w:r w:rsidRPr="00E34322">
        <w:rPr>
          <w:sz w:val="28"/>
          <w:szCs w:val="28"/>
          <w:lang w:val="en-US"/>
        </w:rPr>
        <w:t>sever</w:t>
      </w:r>
      <w:r w:rsidR="003A2C95" w:rsidRPr="00E34322">
        <w:rPr>
          <w:sz w:val="28"/>
          <w:szCs w:val="28"/>
          <w:lang w:val="en-US"/>
        </w:rPr>
        <w:t>a</w:t>
      </w:r>
      <w:r w:rsidRPr="00E34322">
        <w:rPr>
          <w:sz w:val="28"/>
          <w:szCs w:val="28"/>
          <w:lang w:val="en-US"/>
        </w:rPr>
        <w:t>l folders in extracted files you need to move files to one folder and remove left overs. Other</w:t>
      </w:r>
      <w:r w:rsidR="00396230">
        <w:rPr>
          <w:sz w:val="28"/>
          <w:szCs w:val="28"/>
          <w:lang w:val="en-US"/>
        </w:rPr>
        <w:t>w</w:t>
      </w:r>
      <w:r w:rsidRPr="00E34322">
        <w:rPr>
          <w:sz w:val="28"/>
          <w:szCs w:val="28"/>
          <w:lang w:val="en-US"/>
        </w:rPr>
        <w:t>ise the system w</w:t>
      </w:r>
      <w:r w:rsidR="00396230">
        <w:rPr>
          <w:sz w:val="28"/>
          <w:szCs w:val="28"/>
          <w:lang w:val="en-US"/>
        </w:rPr>
        <w:t>ill</w:t>
      </w:r>
      <w:r w:rsidRPr="00E34322">
        <w:rPr>
          <w:sz w:val="28"/>
          <w:szCs w:val="28"/>
          <w:lang w:val="en-US"/>
        </w:rPr>
        <w:t xml:space="preserve"> not see the files you need to install</w:t>
      </w:r>
      <w:r w:rsidR="00396230">
        <w:rPr>
          <w:sz w:val="28"/>
          <w:szCs w:val="28"/>
          <w:lang w:val="en-US"/>
        </w:rPr>
        <w:t>.</w:t>
      </w:r>
      <w:r w:rsidR="00D915B7" w:rsidRPr="00E34322">
        <w:rPr>
          <w:sz w:val="28"/>
          <w:szCs w:val="28"/>
          <w:lang w:val="en-US"/>
        </w:rPr>
        <w:t xml:space="preserve"> </w:t>
      </w:r>
    </w:p>
    <w:p w:rsidR="006D42F2" w:rsidRDefault="006D42F2" w:rsidP="006D42F2">
      <w:pPr>
        <w:pStyle w:val="Luettelokappale"/>
        <w:rPr>
          <w:sz w:val="28"/>
          <w:szCs w:val="28"/>
          <w:lang w:val="en-US"/>
        </w:rPr>
      </w:pPr>
    </w:p>
    <w:p w:rsidR="00307231" w:rsidRDefault="00396230" w:rsidP="00307231">
      <w:pPr>
        <w:pStyle w:val="Luettelokappale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D915B7" w:rsidRPr="00E34322">
        <w:rPr>
          <w:sz w:val="28"/>
          <w:szCs w:val="28"/>
          <w:lang w:val="en-US"/>
        </w:rPr>
        <w:t xml:space="preserve">se the </w:t>
      </w:r>
      <w:r>
        <w:rPr>
          <w:sz w:val="28"/>
          <w:szCs w:val="28"/>
          <w:lang w:val="en-US"/>
        </w:rPr>
        <w:t>E</w:t>
      </w:r>
      <w:r w:rsidR="00D915B7" w:rsidRPr="00E34322">
        <w:rPr>
          <w:sz w:val="28"/>
          <w:szCs w:val="28"/>
          <w:lang w:val="en-US"/>
        </w:rPr>
        <w:t>ther to burn the image.</w:t>
      </w:r>
      <w:r w:rsidR="00307231">
        <w:rPr>
          <w:sz w:val="28"/>
          <w:szCs w:val="28"/>
          <w:lang w:val="en-US"/>
        </w:rPr>
        <w:t xml:space="preserve"> </w:t>
      </w:r>
      <w:hyperlink r:id="rId21" w:history="1">
        <w:r w:rsidR="00307231" w:rsidRPr="00F875FA">
          <w:rPr>
            <w:rStyle w:val="Hyperlinkki"/>
            <w:sz w:val="28"/>
            <w:szCs w:val="28"/>
            <w:lang w:val="en-US"/>
          </w:rPr>
          <w:t>https://etcher.io/</w:t>
        </w:r>
      </w:hyperlink>
    </w:p>
    <w:p w:rsidR="00307231" w:rsidRPr="00307231" w:rsidRDefault="00307231" w:rsidP="00307231">
      <w:pPr>
        <w:pStyle w:val="Luettelokappale"/>
        <w:rPr>
          <w:sz w:val="28"/>
          <w:szCs w:val="28"/>
          <w:lang w:val="en-US"/>
        </w:rPr>
      </w:pPr>
    </w:p>
    <w:p w:rsidR="00675E12" w:rsidRDefault="007A4FDC" w:rsidP="007A4FDC">
      <w:pPr>
        <w:pStyle w:val="Luettelokappale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B0BF63" wp14:editId="4587A1D7">
            <wp:extent cx="4168140" cy="2100842"/>
            <wp:effectExtent l="0" t="0" r="381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146" cy="21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F2" w:rsidRPr="00F829BB" w:rsidRDefault="006D42F2" w:rsidP="007A4FDC">
      <w:pPr>
        <w:pStyle w:val="Luettelokappale"/>
        <w:rPr>
          <w:sz w:val="24"/>
          <w:szCs w:val="24"/>
          <w:lang w:val="en-US"/>
        </w:rPr>
      </w:pPr>
    </w:p>
    <w:p w:rsidR="002F7586" w:rsidRDefault="002F7586" w:rsidP="00E42A5B">
      <w:pPr>
        <w:pStyle w:val="Luettelokappale"/>
        <w:numPr>
          <w:ilvl w:val="0"/>
          <w:numId w:val="14"/>
        </w:numPr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Remove card reader or card safely from computer and insert it in to raspberry pi. Connect the power to raspberry and </w:t>
      </w:r>
      <w:r w:rsidR="00F829BB" w:rsidRPr="00A0377A">
        <w:rPr>
          <w:sz w:val="28"/>
          <w:szCs w:val="28"/>
          <w:lang w:val="en-US"/>
        </w:rPr>
        <w:t xml:space="preserve">add </w:t>
      </w:r>
      <w:r w:rsidRPr="00A0377A">
        <w:rPr>
          <w:sz w:val="28"/>
          <w:szCs w:val="28"/>
          <w:lang w:val="en-US"/>
        </w:rPr>
        <w:t>HDMI cable</w:t>
      </w:r>
      <w:r w:rsidR="00F829BB" w:rsidRPr="00A0377A">
        <w:rPr>
          <w:sz w:val="28"/>
          <w:szCs w:val="28"/>
          <w:lang w:val="en-US"/>
        </w:rPr>
        <w:t xml:space="preserve"> between pi and monitor/tv or pc</w:t>
      </w:r>
      <w:r w:rsidRPr="00A0377A">
        <w:rPr>
          <w:sz w:val="28"/>
          <w:szCs w:val="28"/>
          <w:lang w:val="en-US"/>
        </w:rPr>
        <w:t>. If you are using it separate from your pc connect keyboard and mouse too.</w:t>
      </w:r>
    </w:p>
    <w:p w:rsidR="006D42F2" w:rsidRPr="00A0377A" w:rsidRDefault="006D42F2" w:rsidP="006D42F2">
      <w:pPr>
        <w:pStyle w:val="Luettelokappale"/>
        <w:rPr>
          <w:sz w:val="28"/>
          <w:szCs w:val="28"/>
          <w:lang w:val="en-US"/>
        </w:rPr>
      </w:pPr>
    </w:p>
    <w:p w:rsidR="006D42F2" w:rsidRDefault="002F7586" w:rsidP="006D42F2">
      <w:pPr>
        <w:pStyle w:val="Luettelokappale"/>
        <w:numPr>
          <w:ilvl w:val="0"/>
          <w:numId w:val="14"/>
        </w:numPr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lastRenderedPageBreak/>
        <w:t>Install Raspbian</w:t>
      </w:r>
      <w:r w:rsidR="00FE5180" w:rsidRPr="00A0377A">
        <w:rPr>
          <w:sz w:val="28"/>
          <w:szCs w:val="28"/>
          <w:lang w:val="en-US"/>
        </w:rPr>
        <w:t xml:space="preserve">. Connect </w:t>
      </w:r>
      <w:r w:rsidR="00F829BB" w:rsidRPr="00A0377A">
        <w:rPr>
          <w:sz w:val="28"/>
          <w:szCs w:val="28"/>
          <w:lang w:val="en-US"/>
        </w:rPr>
        <w:t xml:space="preserve">Pi </w:t>
      </w:r>
      <w:r w:rsidR="00FE5180" w:rsidRPr="00A0377A">
        <w:rPr>
          <w:sz w:val="28"/>
          <w:szCs w:val="28"/>
          <w:lang w:val="en-US"/>
        </w:rPr>
        <w:t>to internet and set date.</w:t>
      </w:r>
    </w:p>
    <w:p w:rsidR="006D42F2" w:rsidRPr="006D42F2" w:rsidRDefault="006D42F2" w:rsidP="006D42F2">
      <w:pPr>
        <w:pStyle w:val="Luettelokappale"/>
        <w:rPr>
          <w:sz w:val="28"/>
          <w:szCs w:val="28"/>
          <w:lang w:val="en-US"/>
        </w:rPr>
      </w:pPr>
    </w:p>
    <w:p w:rsidR="006D42F2" w:rsidRPr="006D42F2" w:rsidRDefault="006D42F2" w:rsidP="006D42F2">
      <w:pPr>
        <w:pStyle w:val="Luettelokappale"/>
        <w:rPr>
          <w:sz w:val="28"/>
          <w:szCs w:val="28"/>
          <w:lang w:val="en-US"/>
        </w:rPr>
      </w:pPr>
    </w:p>
    <w:p w:rsidR="00FE5180" w:rsidRDefault="00FE5180" w:rsidP="00E42A5B">
      <w:pPr>
        <w:pStyle w:val="Luettelokappale"/>
        <w:numPr>
          <w:ilvl w:val="0"/>
          <w:numId w:val="14"/>
        </w:numPr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Go to Preferences and from there to Raspberry Pi Configuration to set up the resolution from system and the go to interfaces and enable at least SSH, Serial, 1-wire, and Remote GPIO. </w:t>
      </w:r>
    </w:p>
    <w:p w:rsidR="006D42F2" w:rsidRPr="00A0377A" w:rsidRDefault="006D42F2" w:rsidP="006D42F2">
      <w:pPr>
        <w:pStyle w:val="Luettelokappale"/>
        <w:rPr>
          <w:sz w:val="28"/>
          <w:szCs w:val="28"/>
          <w:lang w:val="en-US"/>
        </w:rPr>
      </w:pPr>
    </w:p>
    <w:p w:rsidR="00685E36" w:rsidRPr="006D42F2" w:rsidRDefault="001C5093" w:rsidP="00685E36">
      <w:pPr>
        <w:pStyle w:val="Luettelokappale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If you want to use SSH connection install Putty to your pc from: </w:t>
      </w:r>
      <w:hyperlink r:id="rId23" w:history="1">
        <w:r w:rsidR="00143335" w:rsidRPr="00A0377A">
          <w:rPr>
            <w:rStyle w:val="Hyperlinkki"/>
            <w:sz w:val="28"/>
            <w:szCs w:val="28"/>
            <w:lang w:val="en-US"/>
          </w:rPr>
          <w:t>http://www.putty.org/</w:t>
        </w:r>
      </w:hyperlink>
      <w:r w:rsidR="00143335" w:rsidRPr="00A0377A">
        <w:rPr>
          <w:sz w:val="28"/>
          <w:szCs w:val="28"/>
          <w:lang w:val="en-US"/>
        </w:rPr>
        <w:t xml:space="preserve"> </w:t>
      </w:r>
      <w:r w:rsidR="00FE5180" w:rsidRPr="00A0377A">
        <w:rPr>
          <w:sz w:val="28"/>
          <w:szCs w:val="28"/>
          <w:lang w:val="en-US"/>
        </w:rPr>
        <w:t xml:space="preserve">Open the Terminal window </w:t>
      </w:r>
      <w:r w:rsidR="00143335" w:rsidRPr="00A0377A">
        <w:rPr>
          <w:sz w:val="28"/>
          <w:szCs w:val="28"/>
          <w:lang w:val="en-US"/>
        </w:rPr>
        <w:t xml:space="preserve">from pi </w:t>
      </w:r>
      <w:r w:rsidR="00FE5180" w:rsidRPr="00A0377A">
        <w:rPr>
          <w:sz w:val="28"/>
          <w:szCs w:val="28"/>
          <w:lang w:val="en-US"/>
        </w:rPr>
        <w:t xml:space="preserve">and </w:t>
      </w:r>
      <w:r w:rsidRPr="00A0377A">
        <w:rPr>
          <w:sz w:val="28"/>
          <w:szCs w:val="28"/>
          <w:lang w:val="en-US"/>
        </w:rPr>
        <w:t xml:space="preserve">type </w:t>
      </w:r>
      <w:r w:rsidRPr="00A0377A">
        <w:rPr>
          <w:b/>
          <w:sz w:val="28"/>
          <w:szCs w:val="28"/>
          <w:lang w:val="en-US"/>
        </w:rPr>
        <w:t xml:space="preserve">hostname -I </w:t>
      </w:r>
      <w:r w:rsidRPr="00A0377A">
        <w:rPr>
          <w:sz w:val="28"/>
          <w:szCs w:val="28"/>
          <w:lang w:val="en-US"/>
        </w:rPr>
        <w:t>it will give you your Pi’s IP address</w:t>
      </w:r>
      <w:r w:rsidR="00143335" w:rsidRPr="00A0377A">
        <w:rPr>
          <w:sz w:val="28"/>
          <w:szCs w:val="28"/>
          <w:lang w:val="en-US"/>
        </w:rPr>
        <w:t xml:space="preserve"> what do you need to write to Putty’s address</w:t>
      </w:r>
      <w:r w:rsidR="003E2A76" w:rsidRPr="00A0377A">
        <w:rPr>
          <w:sz w:val="28"/>
          <w:szCs w:val="28"/>
          <w:lang w:val="en-US"/>
        </w:rPr>
        <w:t xml:space="preserve"> </w:t>
      </w:r>
      <w:r w:rsidR="00143335" w:rsidRPr="00A0377A">
        <w:rPr>
          <w:sz w:val="28"/>
          <w:szCs w:val="28"/>
          <w:lang w:val="en-US"/>
        </w:rPr>
        <w:t>line</w:t>
      </w:r>
      <w:r w:rsidR="003E2A76" w:rsidRPr="00A0377A">
        <w:rPr>
          <w:sz w:val="28"/>
          <w:szCs w:val="28"/>
          <w:lang w:val="en-US"/>
        </w:rPr>
        <w:t>,</w:t>
      </w:r>
      <w:r w:rsidR="00143335" w:rsidRPr="00A0377A">
        <w:rPr>
          <w:sz w:val="28"/>
          <w:szCs w:val="28"/>
          <w:lang w:val="en-US"/>
        </w:rPr>
        <w:t xml:space="preserve"> then choose </w:t>
      </w:r>
      <w:r w:rsidR="00D915B7" w:rsidRPr="00A0377A">
        <w:rPr>
          <w:sz w:val="28"/>
          <w:szCs w:val="28"/>
          <w:lang w:val="en-US"/>
        </w:rPr>
        <w:t>SSH</w:t>
      </w:r>
      <w:r w:rsidR="00143335" w:rsidRPr="00A0377A">
        <w:rPr>
          <w:sz w:val="28"/>
          <w:szCs w:val="28"/>
          <w:lang w:val="en-US"/>
        </w:rPr>
        <w:t xml:space="preserve"> connect</w:t>
      </w:r>
      <w:r w:rsidR="00D915B7" w:rsidRPr="00A0377A">
        <w:rPr>
          <w:sz w:val="28"/>
          <w:szCs w:val="28"/>
          <w:lang w:val="en-US"/>
        </w:rPr>
        <w:t>ion</w:t>
      </w:r>
      <w:r w:rsidR="00143335" w:rsidRPr="00A0377A">
        <w:rPr>
          <w:sz w:val="28"/>
          <w:szCs w:val="28"/>
          <w:lang w:val="en-US"/>
        </w:rPr>
        <w:t xml:space="preserve"> and use the default Pi and Raspberry login. In this point you might want to change your password and to do that type: </w:t>
      </w:r>
      <w:r w:rsidR="00D915B7" w:rsidRPr="00A0377A">
        <w:rPr>
          <w:b/>
          <w:sz w:val="28"/>
          <w:szCs w:val="28"/>
          <w:lang w:val="en-US"/>
        </w:rPr>
        <w:t>sudo passwd,</w:t>
      </w:r>
      <w:r w:rsidR="00942712">
        <w:rPr>
          <w:b/>
          <w:sz w:val="28"/>
          <w:szCs w:val="28"/>
          <w:lang w:val="en-US"/>
        </w:rPr>
        <w:t xml:space="preserve"> </w:t>
      </w:r>
      <w:r w:rsidR="00942712" w:rsidRPr="00942712">
        <w:rPr>
          <w:sz w:val="28"/>
          <w:szCs w:val="28"/>
          <w:lang w:val="en-US"/>
        </w:rPr>
        <w:t>to terminal window</w:t>
      </w:r>
      <w:r w:rsidR="00942712">
        <w:rPr>
          <w:sz w:val="28"/>
          <w:szCs w:val="28"/>
          <w:lang w:val="en-US"/>
        </w:rPr>
        <w:t>,</w:t>
      </w:r>
      <w:r w:rsidR="00942712" w:rsidRPr="00942712">
        <w:rPr>
          <w:sz w:val="28"/>
          <w:szCs w:val="28"/>
          <w:lang w:val="en-US"/>
        </w:rPr>
        <w:t xml:space="preserve"> </w:t>
      </w:r>
      <w:r w:rsidR="00D915B7" w:rsidRPr="00A0377A">
        <w:rPr>
          <w:sz w:val="28"/>
          <w:szCs w:val="28"/>
          <w:lang w:val="en-US"/>
        </w:rPr>
        <w:t xml:space="preserve">or </w:t>
      </w:r>
      <w:r w:rsidR="003E2A76" w:rsidRPr="00A0377A">
        <w:rPr>
          <w:sz w:val="28"/>
          <w:szCs w:val="28"/>
          <w:lang w:val="en-US"/>
        </w:rPr>
        <w:t xml:space="preserve">change it </w:t>
      </w:r>
      <w:r w:rsidR="00D915B7" w:rsidRPr="00A0377A">
        <w:rPr>
          <w:sz w:val="28"/>
          <w:szCs w:val="28"/>
          <w:lang w:val="en-US"/>
        </w:rPr>
        <w:t>from pi’s configurations.</w:t>
      </w:r>
    </w:p>
    <w:p w:rsidR="006D42F2" w:rsidRPr="006D42F2" w:rsidRDefault="006D42F2" w:rsidP="006D42F2">
      <w:pPr>
        <w:pStyle w:val="Luettelokappale"/>
        <w:rPr>
          <w:b/>
          <w:sz w:val="28"/>
          <w:szCs w:val="28"/>
          <w:lang w:val="en-US"/>
        </w:rPr>
      </w:pPr>
    </w:p>
    <w:p w:rsidR="006D42F2" w:rsidRPr="00A0377A" w:rsidRDefault="006D42F2" w:rsidP="006D42F2">
      <w:pPr>
        <w:pStyle w:val="Luettelokappale"/>
        <w:rPr>
          <w:b/>
          <w:sz w:val="28"/>
          <w:szCs w:val="28"/>
          <w:lang w:val="en-US"/>
        </w:rPr>
      </w:pPr>
    </w:p>
    <w:p w:rsidR="00685E36" w:rsidRPr="00A0377A" w:rsidRDefault="00685E36" w:rsidP="00685E36">
      <w:pPr>
        <w:pStyle w:val="Luettelokappale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Go to Pi’s files and add a following line to /boot/config.txt</w:t>
      </w:r>
    </w:p>
    <w:p w:rsidR="00942712" w:rsidRDefault="00685E36" w:rsidP="00685E36">
      <w:pPr>
        <w:pStyle w:val="Luettelokappale"/>
        <w:rPr>
          <w:b/>
          <w:sz w:val="28"/>
          <w:szCs w:val="28"/>
          <w:lang w:val="en-US"/>
        </w:rPr>
      </w:pPr>
      <w:r w:rsidRPr="00A0377A">
        <w:rPr>
          <w:b/>
          <w:sz w:val="28"/>
          <w:szCs w:val="28"/>
          <w:lang w:val="en-US"/>
        </w:rPr>
        <w:t xml:space="preserve">dtoverlay=w1-gpio </w:t>
      </w:r>
    </w:p>
    <w:p w:rsidR="00685E36" w:rsidRPr="00942712" w:rsidRDefault="00685E36" w:rsidP="00685E36">
      <w:pPr>
        <w:pStyle w:val="Luettelokappale"/>
        <w:rPr>
          <w:sz w:val="28"/>
          <w:szCs w:val="28"/>
          <w:lang w:val="en-US"/>
        </w:rPr>
      </w:pPr>
      <w:r w:rsidRPr="00942712">
        <w:rPr>
          <w:sz w:val="28"/>
          <w:szCs w:val="28"/>
          <w:lang w:val="en-US"/>
        </w:rPr>
        <w:t>then connect pi to temperature sensor:</w:t>
      </w:r>
    </w:p>
    <w:p w:rsidR="00685E36" w:rsidRPr="00007192" w:rsidRDefault="00685E36" w:rsidP="00685E36">
      <w:pPr>
        <w:pStyle w:val="Erottuvalainaus"/>
        <w:rPr>
          <w:sz w:val="22"/>
          <w:szCs w:val="22"/>
          <w:lang w:val="en-US"/>
        </w:rPr>
      </w:pPr>
      <w:r w:rsidRPr="00007192">
        <w:rPr>
          <w:sz w:val="22"/>
          <w:szCs w:val="22"/>
          <w:lang w:val="en-US"/>
        </w:rPr>
        <w:t>GPIO GND (Pin 6),</w:t>
      </w:r>
    </w:p>
    <w:p w:rsidR="00685E36" w:rsidRPr="00007192" w:rsidRDefault="00685E36" w:rsidP="00685E36">
      <w:pPr>
        <w:pStyle w:val="Erottuvalainaus"/>
        <w:rPr>
          <w:sz w:val="22"/>
          <w:szCs w:val="22"/>
          <w:lang w:val="en-US"/>
        </w:rPr>
      </w:pPr>
      <w:r w:rsidRPr="00007192">
        <w:rPr>
          <w:sz w:val="22"/>
          <w:szCs w:val="22"/>
          <w:lang w:val="en-US"/>
        </w:rPr>
        <w:t>GPIO 3.3V power line (Pin 1)</w:t>
      </w:r>
    </w:p>
    <w:p w:rsidR="00685E36" w:rsidRPr="00007192" w:rsidRDefault="00685E36" w:rsidP="00685E36">
      <w:pPr>
        <w:pStyle w:val="Erottuvalainaus"/>
        <w:rPr>
          <w:sz w:val="22"/>
          <w:szCs w:val="22"/>
          <w:lang w:val="en-US"/>
        </w:rPr>
      </w:pPr>
      <w:r w:rsidRPr="00007192">
        <w:rPr>
          <w:sz w:val="22"/>
          <w:szCs w:val="22"/>
          <w:lang w:val="en-US"/>
        </w:rPr>
        <w:t>4.7k</w:t>
      </w:r>
      <w:r w:rsidRPr="00007192">
        <w:rPr>
          <w:rFonts w:ascii="Cambria" w:hAnsi="Cambria" w:cs="Cambria"/>
          <w:sz w:val="22"/>
          <w:szCs w:val="22"/>
          <w:lang w:val="en-US"/>
        </w:rPr>
        <w:t>Ω</w:t>
      </w:r>
      <w:r w:rsidRPr="00007192">
        <w:rPr>
          <w:sz w:val="22"/>
          <w:szCs w:val="22"/>
          <w:lang w:val="en-US"/>
        </w:rPr>
        <w:t xml:space="preserve"> resistor </w:t>
      </w:r>
      <w:r w:rsidR="00CC2757" w:rsidRPr="00007192">
        <w:rPr>
          <w:sz w:val="22"/>
          <w:szCs w:val="22"/>
          <w:lang w:val="en-US"/>
        </w:rPr>
        <w:t>(+</w:t>
      </w:r>
      <w:r w:rsidRPr="00007192">
        <w:rPr>
          <w:sz w:val="22"/>
          <w:szCs w:val="22"/>
          <w:lang w:val="en-US"/>
        </w:rPr>
        <w:t xml:space="preserve"> (powerline), (DS18B20 pin2)</w:t>
      </w:r>
    </w:p>
    <w:p w:rsidR="00685E36" w:rsidRPr="00007192" w:rsidRDefault="00685E36" w:rsidP="00685E36">
      <w:pPr>
        <w:pStyle w:val="Erottuvalainaus"/>
        <w:rPr>
          <w:sz w:val="22"/>
          <w:szCs w:val="22"/>
        </w:rPr>
      </w:pPr>
      <w:r w:rsidRPr="00007192">
        <w:rPr>
          <w:sz w:val="22"/>
          <w:szCs w:val="22"/>
        </w:rPr>
        <w:t>DS18B20+ GND (Pin 1, Pin 6, (DS18B20 Pin2 -&gt; Pin 7/GPIO 4</w:t>
      </w:r>
    </w:p>
    <w:p w:rsidR="006D42F2" w:rsidRDefault="00007192" w:rsidP="00007192">
      <w:pPr>
        <w:ind w:left="360"/>
        <w:rPr>
          <w:b/>
        </w:rPr>
      </w:pPr>
      <w:r w:rsidRPr="00E25CD4">
        <w:rPr>
          <w:b/>
        </w:rPr>
        <w:t xml:space="preserve">                            </w:t>
      </w:r>
    </w:p>
    <w:p w:rsidR="00685E36" w:rsidRDefault="006D42F2" w:rsidP="00007192">
      <w:pPr>
        <w:ind w:left="360"/>
        <w:rPr>
          <w:b/>
          <w:lang w:val="en-US"/>
        </w:rPr>
      </w:pPr>
      <w:r>
        <w:rPr>
          <w:b/>
        </w:rPr>
        <w:t xml:space="preserve">                           </w:t>
      </w:r>
      <w:r w:rsidR="00007192" w:rsidRPr="00E25CD4">
        <w:rPr>
          <w:b/>
        </w:rPr>
        <w:t xml:space="preserve">  </w:t>
      </w:r>
      <w:r w:rsidR="00007192">
        <w:rPr>
          <w:noProof/>
          <w:lang w:val="en-US"/>
        </w:rPr>
        <w:drawing>
          <wp:inline distT="0" distB="0" distL="0" distR="0">
            <wp:extent cx="3418840" cy="1859280"/>
            <wp:effectExtent l="0" t="0" r="0" b="762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71202_140807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71" cy="18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92" w:rsidRDefault="00007192" w:rsidP="00007192">
      <w:pPr>
        <w:ind w:left="360"/>
        <w:rPr>
          <w:b/>
          <w:lang w:val="en-US"/>
        </w:rPr>
      </w:pPr>
    </w:p>
    <w:p w:rsidR="00007192" w:rsidRPr="00007192" w:rsidRDefault="00007192" w:rsidP="00007192">
      <w:pPr>
        <w:ind w:left="360"/>
        <w:rPr>
          <w:b/>
          <w:lang w:val="en-US"/>
        </w:rPr>
      </w:pPr>
    </w:p>
    <w:p w:rsidR="00FE725E" w:rsidRPr="00A0377A" w:rsidRDefault="00FE725E" w:rsidP="00D915B7">
      <w:pPr>
        <w:pStyle w:val="Luettelokappale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lastRenderedPageBreak/>
        <w:t xml:space="preserve">To </w:t>
      </w:r>
      <w:r w:rsidR="00A10CD3" w:rsidRPr="00A0377A">
        <w:rPr>
          <w:sz w:val="28"/>
          <w:szCs w:val="28"/>
          <w:lang w:val="en-US"/>
        </w:rPr>
        <w:t xml:space="preserve">add drivers and </w:t>
      </w:r>
      <w:r w:rsidRPr="00A0377A">
        <w:rPr>
          <w:sz w:val="28"/>
          <w:szCs w:val="28"/>
          <w:lang w:val="en-US"/>
        </w:rPr>
        <w:t xml:space="preserve">read </w:t>
      </w:r>
      <w:r w:rsidR="00307231">
        <w:rPr>
          <w:sz w:val="28"/>
          <w:szCs w:val="28"/>
          <w:lang w:val="en-US"/>
        </w:rPr>
        <w:t>the t</w:t>
      </w:r>
      <w:r w:rsidRPr="00A0377A">
        <w:rPr>
          <w:sz w:val="28"/>
          <w:szCs w:val="28"/>
          <w:lang w:val="en-US"/>
        </w:rPr>
        <w:t>emperature from command line type:</w:t>
      </w:r>
    </w:p>
    <w:p w:rsidR="00FE725E" w:rsidRPr="00A0377A" w:rsidRDefault="00EA4EAD" w:rsidP="00FE725E">
      <w:pPr>
        <w:pStyle w:val="Luettelokappale"/>
        <w:rPr>
          <w:b/>
          <w:sz w:val="28"/>
          <w:szCs w:val="28"/>
          <w:lang w:val="en-US"/>
        </w:rPr>
      </w:pPr>
      <w:r w:rsidRPr="00A0377A">
        <w:rPr>
          <w:b/>
          <w:sz w:val="28"/>
          <w:szCs w:val="28"/>
          <w:lang w:val="en-US"/>
        </w:rPr>
        <w:t>$</w:t>
      </w:r>
      <w:r w:rsidR="00FE725E" w:rsidRPr="00A0377A">
        <w:rPr>
          <w:b/>
          <w:sz w:val="28"/>
          <w:szCs w:val="28"/>
          <w:lang w:val="en-US"/>
        </w:rPr>
        <w:t>sudo modprobe w1-gpio</w:t>
      </w:r>
    </w:p>
    <w:p w:rsidR="00FE725E" w:rsidRPr="00A0377A" w:rsidRDefault="00EA4EAD" w:rsidP="00FE725E">
      <w:pPr>
        <w:pStyle w:val="Luettelokappale"/>
        <w:rPr>
          <w:b/>
          <w:sz w:val="28"/>
          <w:szCs w:val="28"/>
          <w:lang w:val="en-US"/>
        </w:rPr>
      </w:pPr>
      <w:r w:rsidRPr="00A0377A">
        <w:rPr>
          <w:b/>
          <w:sz w:val="28"/>
          <w:szCs w:val="28"/>
          <w:lang w:val="en-US"/>
        </w:rPr>
        <w:t>$</w:t>
      </w:r>
      <w:r w:rsidR="00FE725E" w:rsidRPr="00A0377A">
        <w:rPr>
          <w:b/>
          <w:sz w:val="28"/>
          <w:szCs w:val="28"/>
          <w:lang w:val="en-US"/>
        </w:rPr>
        <w:t>sudo modprobe w1-therm</w:t>
      </w:r>
    </w:p>
    <w:p w:rsidR="00F62F03" w:rsidRPr="00A0377A" w:rsidRDefault="00A10CD3" w:rsidP="00FE725E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go to 1-wire device folder type:</w:t>
      </w:r>
    </w:p>
    <w:p w:rsidR="00A10CD3" w:rsidRPr="00A0377A" w:rsidRDefault="00EA4EAD" w:rsidP="00FE725E">
      <w:pPr>
        <w:pStyle w:val="Luettelokappale"/>
        <w:rPr>
          <w:b/>
          <w:sz w:val="28"/>
          <w:szCs w:val="28"/>
          <w:lang w:val="en-US"/>
        </w:rPr>
      </w:pPr>
      <w:r w:rsidRPr="00A0377A">
        <w:rPr>
          <w:b/>
          <w:sz w:val="28"/>
          <w:szCs w:val="28"/>
          <w:lang w:val="en-US"/>
        </w:rPr>
        <w:t>$</w:t>
      </w:r>
      <w:r w:rsidR="00A10CD3" w:rsidRPr="00A0377A">
        <w:rPr>
          <w:b/>
          <w:sz w:val="28"/>
          <w:szCs w:val="28"/>
          <w:lang w:val="en-US"/>
        </w:rPr>
        <w:t>cd /sys/bus/w1/devices/</w:t>
      </w:r>
    </w:p>
    <w:p w:rsidR="00A10CD3" w:rsidRPr="00A0377A" w:rsidRDefault="00A10CD3" w:rsidP="00FE725E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then type </w:t>
      </w:r>
      <w:r w:rsidRPr="00A0377A">
        <w:rPr>
          <w:b/>
          <w:sz w:val="28"/>
          <w:szCs w:val="28"/>
          <w:lang w:val="en-US"/>
        </w:rPr>
        <w:t>ls</w:t>
      </w:r>
      <w:r w:rsidRPr="00A0377A">
        <w:rPr>
          <w:sz w:val="28"/>
          <w:szCs w:val="28"/>
          <w:lang w:val="en-US"/>
        </w:rPr>
        <w:t xml:space="preserve"> to see your </w:t>
      </w:r>
      <w:r w:rsidR="00D60722" w:rsidRPr="00A0377A">
        <w:rPr>
          <w:sz w:val="28"/>
          <w:szCs w:val="28"/>
          <w:lang w:val="en-US"/>
        </w:rPr>
        <w:t xml:space="preserve">sensor and then </w:t>
      </w:r>
      <w:r w:rsidR="00D60722" w:rsidRPr="00A0377A">
        <w:rPr>
          <w:b/>
          <w:sz w:val="28"/>
          <w:szCs w:val="28"/>
          <w:lang w:val="en-US"/>
        </w:rPr>
        <w:t>cd 28-00000xxxxxx</w:t>
      </w:r>
      <w:r w:rsidR="00D60722" w:rsidRPr="00A0377A">
        <w:rPr>
          <w:sz w:val="28"/>
          <w:szCs w:val="28"/>
          <w:lang w:val="en-US"/>
        </w:rPr>
        <w:t xml:space="preserve"> </w:t>
      </w:r>
    </w:p>
    <w:p w:rsidR="00D60722" w:rsidRPr="00A0377A" w:rsidRDefault="00D60722" w:rsidP="00FE725E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type </w:t>
      </w:r>
      <w:r w:rsidRPr="00A0377A">
        <w:rPr>
          <w:b/>
          <w:sz w:val="28"/>
          <w:szCs w:val="28"/>
          <w:lang w:val="en-US"/>
        </w:rPr>
        <w:t>cat w1_slave</w:t>
      </w:r>
      <w:r w:rsidRPr="00A0377A">
        <w:rPr>
          <w:sz w:val="28"/>
          <w:szCs w:val="28"/>
          <w:lang w:val="en-US"/>
        </w:rPr>
        <w:t xml:space="preserve"> to see the temp</w:t>
      </w:r>
      <w:r w:rsidR="00C745DF" w:rsidRPr="00A0377A">
        <w:rPr>
          <w:sz w:val="28"/>
          <w:szCs w:val="28"/>
          <w:lang w:val="en-US"/>
        </w:rPr>
        <w:t>erature</w:t>
      </w:r>
      <w:r w:rsidR="004D31ED" w:rsidRPr="00A0377A">
        <w:rPr>
          <w:sz w:val="28"/>
          <w:szCs w:val="28"/>
          <w:lang w:val="en-US"/>
        </w:rPr>
        <w:t>.</w:t>
      </w:r>
    </w:p>
    <w:p w:rsidR="00A10CD3" w:rsidRPr="00A10CD3" w:rsidRDefault="00C745DF" w:rsidP="00FE725E">
      <w:pPr>
        <w:pStyle w:val="Luettelokappal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877570</wp:posOffset>
                </wp:positionV>
                <wp:extent cx="1043940" cy="419100"/>
                <wp:effectExtent l="0" t="0" r="22860" b="19050"/>
                <wp:wrapNone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230" w:rsidRDefault="00396230">
                            <w:r>
                              <w:t xml:space="preserve">Temperature is 22,562 </w:t>
                            </w:r>
                            <w:r w:rsidR="00CC2757">
                              <w:t>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1" o:spid="_x0000_s1028" type="#_x0000_t202" style="position:absolute;left:0;text-align:left;margin-left:338.3pt;margin-top:69.1pt;width:82.2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" fillcolor="white [3201]" strokeweight=".5pt">
                <v:textbox>
                  <w:txbxContent>
                    <w:p w:rsidR="00396230" w:rsidRDefault="00396230">
                      <w:r>
                        <w:t xml:space="preserve">Temperature is 22,562 </w:t>
                      </w:r>
                      <w:r w:rsidR="00CC2757">
                        <w:t>Celsius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923290</wp:posOffset>
                </wp:positionV>
                <wp:extent cx="609600" cy="365760"/>
                <wp:effectExtent l="0" t="0" r="19050" b="15240"/>
                <wp:wrapNone/>
                <wp:docPr id="10" name="Nuoli: Vas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57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C4D4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Nuoli: Vasen 10" o:spid="_x0000_s1026" type="#_x0000_t66" style="position:absolute;margin-left:274.7pt;margin-top:72.7pt;width:4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" adj="6480" fillcolor="#d34817 [3204]" strokecolor="#68230b [1604]" strokeweight="1pt"/>
            </w:pict>
          </mc:Fallback>
        </mc:AlternateContent>
      </w:r>
      <w:r w:rsidR="00D60722">
        <w:rPr>
          <w:noProof/>
        </w:rPr>
        <w:drawing>
          <wp:inline distT="0" distB="0" distL="0" distR="0" wp14:anchorId="1D012253" wp14:editId="60F8210D">
            <wp:extent cx="5433060" cy="1405255"/>
            <wp:effectExtent l="0" t="0" r="0" b="444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7A" w:rsidRDefault="00A0377A" w:rsidP="004D31ED">
      <w:pPr>
        <w:pStyle w:val="Luettelokappa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code: </w:t>
      </w:r>
      <w:hyperlink r:id="rId26" w:history="1">
        <w:r w:rsidRPr="00400586">
          <w:rPr>
            <w:rStyle w:val="Hyperlinkki"/>
            <w:sz w:val="28"/>
            <w:szCs w:val="28"/>
            <w:lang w:val="en-US"/>
          </w:rPr>
          <w:t>https://github.com/LauraPietikainen/Embedded-Systems-Development-Project/blob/master/first_code_ver1.py</w:t>
        </w:r>
      </w:hyperlink>
    </w:p>
    <w:p w:rsidR="00A0377A" w:rsidRDefault="00A0377A" w:rsidP="004D31ED">
      <w:pPr>
        <w:pStyle w:val="Luettelokappale"/>
        <w:rPr>
          <w:sz w:val="28"/>
          <w:szCs w:val="28"/>
          <w:lang w:val="en-US"/>
        </w:rPr>
      </w:pPr>
    </w:p>
    <w:p w:rsidR="00A0377A" w:rsidRDefault="00A0377A" w:rsidP="004D31ED">
      <w:pPr>
        <w:pStyle w:val="Luettelokappale"/>
        <w:rPr>
          <w:sz w:val="28"/>
          <w:szCs w:val="28"/>
          <w:lang w:val="en-US"/>
        </w:rPr>
      </w:pPr>
    </w:p>
    <w:p w:rsidR="004D31ED" w:rsidRPr="00A0377A" w:rsidRDefault="00646523" w:rsidP="00646523">
      <w:pPr>
        <w:pStyle w:val="Otsikko"/>
        <w:rPr>
          <w:lang w:val="en-US"/>
        </w:rPr>
      </w:pPr>
      <w:r>
        <w:rPr>
          <w:lang w:val="en-US"/>
        </w:rPr>
        <w:t xml:space="preserve">2.3 </w:t>
      </w:r>
      <w:r w:rsidR="00A0377A">
        <w:rPr>
          <w:lang w:val="en-US"/>
        </w:rPr>
        <w:t>C</w:t>
      </w:r>
      <w:r w:rsidR="004D31ED" w:rsidRPr="00A0377A">
        <w:rPr>
          <w:lang w:val="en-US"/>
        </w:rPr>
        <w:t>reat</w:t>
      </w:r>
      <w:r w:rsidR="00307231">
        <w:rPr>
          <w:lang w:val="en-US"/>
        </w:rPr>
        <w:t>e</w:t>
      </w:r>
      <w:r w:rsidR="004D31ED" w:rsidRPr="00A0377A">
        <w:rPr>
          <w:lang w:val="en-US"/>
        </w:rPr>
        <w:t xml:space="preserve"> IoT </w:t>
      </w:r>
      <w:r w:rsidR="00A0377A">
        <w:rPr>
          <w:lang w:val="en-US"/>
        </w:rPr>
        <w:t>with nodes</w:t>
      </w:r>
    </w:p>
    <w:p w:rsidR="002E5A9E" w:rsidRPr="002E5A9E" w:rsidRDefault="002E5A9E" w:rsidP="002E5A9E">
      <w:pPr>
        <w:pStyle w:val="Luettelokappale"/>
        <w:rPr>
          <w:b/>
          <w:sz w:val="28"/>
          <w:szCs w:val="28"/>
          <w:lang w:val="en-US"/>
        </w:rPr>
      </w:pPr>
    </w:p>
    <w:p w:rsidR="002E5A9E" w:rsidRPr="006D42F2" w:rsidRDefault="00307231" w:rsidP="006D42F2">
      <w:pPr>
        <w:pStyle w:val="Luettelokappale"/>
        <w:numPr>
          <w:ilvl w:val="0"/>
          <w:numId w:val="16"/>
        </w:numPr>
        <w:rPr>
          <w:b/>
          <w:sz w:val="28"/>
          <w:szCs w:val="28"/>
          <w:lang w:val="en-US"/>
        </w:rPr>
      </w:pPr>
      <w:r w:rsidRPr="006D42F2">
        <w:rPr>
          <w:b/>
          <w:sz w:val="28"/>
          <w:szCs w:val="28"/>
          <w:lang w:val="en-US"/>
        </w:rPr>
        <w:t xml:space="preserve">Install </w:t>
      </w:r>
      <w:r w:rsidR="002E5A9E" w:rsidRPr="006D42F2">
        <w:rPr>
          <w:b/>
          <w:sz w:val="28"/>
          <w:szCs w:val="28"/>
          <w:lang w:val="en-US"/>
        </w:rPr>
        <w:t>npm package manager for node.js components.</w:t>
      </w:r>
    </w:p>
    <w:p w:rsidR="003A3875" w:rsidRPr="00A0377A" w:rsidRDefault="00307231" w:rsidP="002E5A9E">
      <w:pPr>
        <w:pStyle w:val="Luettelokappale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installing </w:t>
      </w:r>
      <w:r w:rsidR="00D915B7" w:rsidRPr="00A0377A">
        <w:rPr>
          <w:sz w:val="28"/>
          <w:szCs w:val="28"/>
          <w:lang w:val="en-US"/>
        </w:rPr>
        <w:t>the npm</w:t>
      </w:r>
      <w:r w:rsidR="003A3875" w:rsidRPr="00A0377A">
        <w:rPr>
          <w:sz w:val="28"/>
          <w:szCs w:val="28"/>
          <w:lang w:val="en-US"/>
        </w:rPr>
        <w:t xml:space="preserve">, type to terminal window: </w:t>
      </w:r>
    </w:p>
    <w:p w:rsidR="003A3875" w:rsidRPr="00A0377A" w:rsidRDefault="00EA4EAD" w:rsidP="003A3875">
      <w:pPr>
        <w:pStyle w:val="Luettelokappale"/>
        <w:rPr>
          <w:b/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$</w:t>
      </w:r>
      <w:r w:rsidR="003A3875" w:rsidRPr="00A0377A">
        <w:rPr>
          <w:sz w:val="28"/>
          <w:szCs w:val="28"/>
          <w:lang w:val="en-US"/>
        </w:rPr>
        <w:t xml:space="preserve">sudo apt-get update </w:t>
      </w:r>
    </w:p>
    <w:p w:rsidR="003A3875" w:rsidRPr="00A0377A" w:rsidRDefault="00EA4EAD" w:rsidP="003A3875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$</w:t>
      </w:r>
      <w:r w:rsidR="003A3875" w:rsidRPr="00A0377A">
        <w:rPr>
          <w:sz w:val="28"/>
          <w:szCs w:val="28"/>
          <w:lang w:val="en-US"/>
        </w:rPr>
        <w:t>sudo apt-get upgrade</w:t>
      </w:r>
    </w:p>
    <w:p w:rsidR="003A3875" w:rsidRDefault="00EA4EAD" w:rsidP="003A3875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$</w:t>
      </w:r>
      <w:r w:rsidR="003A3875" w:rsidRPr="00A0377A">
        <w:rPr>
          <w:sz w:val="28"/>
          <w:szCs w:val="28"/>
          <w:lang w:val="en-US"/>
        </w:rPr>
        <w:t>sudo apt-get install nodejs npm</w:t>
      </w:r>
    </w:p>
    <w:p w:rsidR="006D42F2" w:rsidRPr="00A0377A" w:rsidRDefault="006D42F2" w:rsidP="003A3875">
      <w:pPr>
        <w:pStyle w:val="Luettelokappale"/>
        <w:rPr>
          <w:sz w:val="28"/>
          <w:szCs w:val="28"/>
          <w:lang w:val="en-US"/>
        </w:rPr>
      </w:pPr>
    </w:p>
    <w:p w:rsidR="00F829BB" w:rsidRPr="006D42F2" w:rsidRDefault="00F829BB" w:rsidP="006D42F2">
      <w:pPr>
        <w:pStyle w:val="Luettelokappale"/>
        <w:numPr>
          <w:ilvl w:val="0"/>
          <w:numId w:val="16"/>
        </w:numPr>
        <w:rPr>
          <w:b/>
          <w:sz w:val="28"/>
          <w:szCs w:val="28"/>
          <w:lang w:val="en-US"/>
        </w:rPr>
      </w:pPr>
      <w:r w:rsidRPr="006D42F2">
        <w:rPr>
          <w:b/>
          <w:sz w:val="28"/>
          <w:szCs w:val="28"/>
          <w:lang w:val="en-US"/>
        </w:rPr>
        <w:t>GitHub to Raspbian</w:t>
      </w:r>
    </w:p>
    <w:p w:rsidR="00EA4EAD" w:rsidRPr="00A0377A" w:rsidRDefault="00EA4EAD" w:rsidP="00EA4EAD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$</w:t>
      </w:r>
      <w:r w:rsidR="00F829BB" w:rsidRPr="00A0377A">
        <w:rPr>
          <w:sz w:val="28"/>
          <w:szCs w:val="28"/>
          <w:lang w:val="en-US"/>
        </w:rPr>
        <w:t>sudo apt-get update</w:t>
      </w:r>
    </w:p>
    <w:p w:rsidR="00EA4EAD" w:rsidRPr="00A0377A" w:rsidRDefault="00EA4EAD" w:rsidP="00EA4EAD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$sudo apt-get install git-all</w:t>
      </w:r>
    </w:p>
    <w:p w:rsidR="00ED344C" w:rsidRPr="00A0377A" w:rsidRDefault="00ED344C" w:rsidP="00EA4EAD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------Configure------</w:t>
      </w:r>
    </w:p>
    <w:p w:rsidR="00ED344C" w:rsidRPr="00A0377A" w:rsidRDefault="00ED344C" w:rsidP="00ED344C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$git config --global user.name "Your Name"</w:t>
      </w:r>
    </w:p>
    <w:p w:rsidR="00E25CD4" w:rsidRPr="00A0377A" w:rsidRDefault="00ED344C" w:rsidP="00ED344C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$git config --global user.email </w:t>
      </w:r>
      <w:hyperlink r:id="rId27" w:history="1">
        <w:r w:rsidR="00BD5D10" w:rsidRPr="00A0377A">
          <w:rPr>
            <w:rStyle w:val="Hyperlinkki"/>
            <w:sz w:val="28"/>
            <w:szCs w:val="28"/>
            <w:lang w:val="en-US"/>
          </w:rPr>
          <w:t>email@example.com</w:t>
        </w:r>
      </w:hyperlink>
    </w:p>
    <w:p w:rsidR="00BD5D10" w:rsidRPr="00A0377A" w:rsidRDefault="00BD5D10" w:rsidP="00ED344C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To get started:</w:t>
      </w:r>
    </w:p>
    <w:p w:rsidR="00E34322" w:rsidRPr="002E5A9E" w:rsidRDefault="00396230" w:rsidP="002E5A9E">
      <w:pPr>
        <w:pStyle w:val="Luettelokappale"/>
        <w:rPr>
          <w:color w:val="CC9900" w:themeColor="hyperlink"/>
          <w:sz w:val="28"/>
          <w:szCs w:val="28"/>
          <w:u w:val="single"/>
          <w:lang w:val="en-US"/>
        </w:rPr>
      </w:pPr>
      <w:hyperlink r:id="rId28" w:history="1">
        <w:r w:rsidR="00BD5D10" w:rsidRPr="00A0377A">
          <w:rPr>
            <w:rStyle w:val="Hyperlinkki"/>
            <w:sz w:val="28"/>
            <w:szCs w:val="28"/>
            <w:lang w:val="en-US"/>
          </w:rPr>
          <w:t>https://projects.raspberrypi.org/en/projects/getting-started-with-git</w:t>
        </w:r>
      </w:hyperlink>
    </w:p>
    <w:p w:rsidR="00E34322" w:rsidRDefault="00E34322" w:rsidP="00ED344C">
      <w:pPr>
        <w:pStyle w:val="Luettelokappale"/>
        <w:rPr>
          <w:sz w:val="24"/>
          <w:szCs w:val="24"/>
          <w:lang w:val="en-US"/>
        </w:rPr>
      </w:pPr>
    </w:p>
    <w:p w:rsidR="00BD5D10" w:rsidRDefault="00BD5D10" w:rsidP="00ED344C">
      <w:pPr>
        <w:pStyle w:val="Luettelokappale"/>
        <w:rPr>
          <w:sz w:val="24"/>
          <w:szCs w:val="24"/>
          <w:lang w:val="en-US"/>
        </w:rPr>
      </w:pPr>
    </w:p>
    <w:p w:rsidR="00EA4EAD" w:rsidRPr="00A0377A" w:rsidRDefault="00646523" w:rsidP="00E34322">
      <w:pPr>
        <w:pStyle w:val="Otsikko"/>
        <w:rPr>
          <w:lang w:val="en-US"/>
        </w:rPr>
      </w:pPr>
      <w:r>
        <w:rPr>
          <w:lang w:val="en-US"/>
        </w:rPr>
        <w:lastRenderedPageBreak/>
        <w:t xml:space="preserve">2.4 </w:t>
      </w:r>
      <w:r w:rsidR="00EA4EAD" w:rsidRPr="00A0377A">
        <w:rPr>
          <w:lang w:val="en-US"/>
        </w:rPr>
        <w:t xml:space="preserve">Node Red </w:t>
      </w:r>
      <w:r w:rsidR="00015788">
        <w:rPr>
          <w:lang w:val="en-US"/>
        </w:rPr>
        <w:t>dashboard</w:t>
      </w:r>
    </w:p>
    <w:p w:rsidR="00A0377A" w:rsidRDefault="007148EE" w:rsidP="00EA4EAD">
      <w:pPr>
        <w:pStyle w:val="Luettelokappa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</w:t>
      </w:r>
      <w:r w:rsidR="00A049F6" w:rsidRPr="00A049F6">
        <w:rPr>
          <w:sz w:val="28"/>
          <w:szCs w:val="28"/>
          <w:lang w:val="en-US"/>
        </w:rPr>
        <w:t>A visual tool for wiring the Internet of Things</w:t>
      </w:r>
    </w:p>
    <w:p w:rsidR="00015788" w:rsidRPr="006D42F2" w:rsidRDefault="002E5A9E" w:rsidP="006D42F2">
      <w:pPr>
        <w:ind w:firstLine="720"/>
        <w:rPr>
          <w:b/>
          <w:sz w:val="28"/>
          <w:szCs w:val="28"/>
          <w:lang w:val="en-US"/>
        </w:rPr>
      </w:pPr>
      <w:r w:rsidRPr="006D42F2">
        <w:rPr>
          <w:b/>
          <w:sz w:val="28"/>
          <w:szCs w:val="28"/>
          <w:lang w:val="en-US"/>
        </w:rPr>
        <w:t>Type to terminal window:</w:t>
      </w:r>
    </w:p>
    <w:p w:rsidR="00F829BB" w:rsidRPr="002E5A9E" w:rsidRDefault="00EA4EAD" w:rsidP="00EA4EAD">
      <w:pPr>
        <w:pStyle w:val="Luettelokappale"/>
        <w:rPr>
          <w:sz w:val="28"/>
          <w:szCs w:val="28"/>
          <w:lang w:val="en-US"/>
        </w:rPr>
      </w:pPr>
      <w:r w:rsidRPr="002E5A9E">
        <w:rPr>
          <w:sz w:val="28"/>
          <w:szCs w:val="28"/>
          <w:lang w:val="en-US"/>
        </w:rPr>
        <w:t>$</w:t>
      </w:r>
      <w:r w:rsidR="002C5A8D" w:rsidRPr="002E5A9E">
        <w:rPr>
          <w:sz w:val="28"/>
          <w:szCs w:val="28"/>
          <w:lang w:val="en-US"/>
        </w:rPr>
        <w:t xml:space="preserve"> sudo npm install -g node-red</w:t>
      </w:r>
      <w:r w:rsidR="00F829BB" w:rsidRPr="002E5A9E">
        <w:rPr>
          <w:sz w:val="28"/>
          <w:szCs w:val="28"/>
          <w:lang w:val="en-US"/>
        </w:rPr>
        <w:tab/>
      </w:r>
    </w:p>
    <w:p w:rsidR="002C5A8D" w:rsidRPr="00A0377A" w:rsidRDefault="002C5A8D" w:rsidP="00EA4EAD">
      <w:pPr>
        <w:pStyle w:val="Luettelokappale"/>
        <w:rPr>
          <w:sz w:val="28"/>
          <w:szCs w:val="28"/>
          <w:lang w:val="sv-SE"/>
        </w:rPr>
      </w:pPr>
      <w:r w:rsidRPr="00A0377A">
        <w:rPr>
          <w:sz w:val="28"/>
          <w:szCs w:val="28"/>
          <w:lang w:val="sv-SE"/>
        </w:rPr>
        <w:t>$ node-red</w:t>
      </w:r>
    </w:p>
    <w:p w:rsidR="00E271EE" w:rsidRPr="00A0377A" w:rsidRDefault="00E271EE" w:rsidP="00E271EE">
      <w:pPr>
        <w:pStyle w:val="Luettelokappale"/>
        <w:rPr>
          <w:sz w:val="28"/>
          <w:szCs w:val="28"/>
          <w:lang w:val="sv-SE"/>
        </w:rPr>
      </w:pPr>
      <w:r w:rsidRPr="00A0377A">
        <w:rPr>
          <w:sz w:val="28"/>
          <w:szCs w:val="28"/>
          <w:lang w:val="sv-SE"/>
        </w:rPr>
        <w:t>$cd node-red</w:t>
      </w:r>
    </w:p>
    <w:p w:rsidR="00E271EE" w:rsidRPr="00A0377A" w:rsidRDefault="00E271EE" w:rsidP="00E271EE">
      <w:pPr>
        <w:pStyle w:val="Luettelokappale"/>
        <w:rPr>
          <w:sz w:val="28"/>
          <w:szCs w:val="28"/>
          <w:lang w:val="sv-SE"/>
        </w:rPr>
      </w:pPr>
      <w:r w:rsidRPr="00A0377A">
        <w:rPr>
          <w:sz w:val="28"/>
          <w:szCs w:val="28"/>
          <w:lang w:val="sv-SE"/>
        </w:rPr>
        <w:t>$npm install</w:t>
      </w:r>
    </w:p>
    <w:p w:rsidR="007303A4" w:rsidRPr="00A0377A" w:rsidRDefault="00E271EE" w:rsidP="00EA4EAD">
      <w:pPr>
        <w:pStyle w:val="Luettelokappale"/>
        <w:rPr>
          <w:sz w:val="28"/>
          <w:szCs w:val="28"/>
          <w:lang w:val="sv-SE"/>
        </w:rPr>
      </w:pPr>
      <w:r w:rsidRPr="00A0377A">
        <w:rPr>
          <w:sz w:val="28"/>
          <w:szCs w:val="28"/>
          <w:lang w:val="sv-SE"/>
        </w:rPr>
        <w:t>$sudo npm install -g grunt-cli</w:t>
      </w:r>
    </w:p>
    <w:p w:rsidR="000F74E3" w:rsidRPr="00A0377A" w:rsidRDefault="000F74E3" w:rsidP="00EA4EAD">
      <w:pPr>
        <w:pStyle w:val="Luettelokappale"/>
        <w:rPr>
          <w:sz w:val="28"/>
          <w:szCs w:val="28"/>
          <w:lang w:val="sv-SE"/>
        </w:rPr>
      </w:pPr>
    </w:p>
    <w:p w:rsidR="000F74E3" w:rsidRPr="002E5A9E" w:rsidRDefault="000F74E3" w:rsidP="00EA4EAD">
      <w:pPr>
        <w:pStyle w:val="Luettelokappale"/>
        <w:rPr>
          <w:b/>
          <w:sz w:val="28"/>
          <w:szCs w:val="28"/>
          <w:lang w:val="sv-SE"/>
        </w:rPr>
      </w:pPr>
      <w:r w:rsidRPr="002E5A9E">
        <w:rPr>
          <w:b/>
          <w:sz w:val="28"/>
          <w:szCs w:val="28"/>
          <w:lang w:val="sv-SE"/>
        </w:rPr>
        <w:t>Install / Upgrade Script:</w:t>
      </w:r>
    </w:p>
    <w:p w:rsidR="000F74E3" w:rsidRPr="00A0377A" w:rsidRDefault="00396230" w:rsidP="00EA4EAD">
      <w:pPr>
        <w:pStyle w:val="Luettelokappale"/>
        <w:rPr>
          <w:sz w:val="28"/>
          <w:szCs w:val="28"/>
          <w:lang w:val="sv-SE"/>
        </w:rPr>
      </w:pPr>
      <w:hyperlink r:id="rId29" w:history="1">
        <w:r w:rsidR="000F74E3" w:rsidRPr="00A0377A">
          <w:rPr>
            <w:rStyle w:val="Hyperlinkki"/>
            <w:sz w:val="28"/>
            <w:szCs w:val="28"/>
            <w:lang w:val="sv-SE"/>
          </w:rPr>
          <w:t>https://nodered.org/docs/hardware/raspberrypi</w:t>
        </w:r>
      </w:hyperlink>
    </w:p>
    <w:p w:rsidR="00E271EE" w:rsidRPr="00A0377A" w:rsidRDefault="000F74E3" w:rsidP="00EA4EAD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$update-nodejs-and-nodered</w:t>
      </w:r>
    </w:p>
    <w:p w:rsidR="00015788" w:rsidRPr="006D42F2" w:rsidRDefault="007A7BB5" w:rsidP="006D42F2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Open localhost and add more available nodes from manage pale</w:t>
      </w:r>
      <w:r w:rsidR="00307231">
        <w:rPr>
          <w:sz w:val="28"/>
          <w:szCs w:val="28"/>
          <w:lang w:val="en-US"/>
        </w:rPr>
        <w:t>tte</w:t>
      </w:r>
      <w:r w:rsidRPr="00A0377A">
        <w:rPr>
          <w:sz w:val="28"/>
          <w:szCs w:val="28"/>
          <w:lang w:val="en-US"/>
        </w:rPr>
        <w:t>, for example node-red-dashboard and DS18B20 for measuring temperature.</w:t>
      </w:r>
    </w:p>
    <w:p w:rsidR="00015788" w:rsidRDefault="00015788" w:rsidP="00EA4EAD">
      <w:pPr>
        <w:pStyle w:val="Luettelokappale"/>
        <w:rPr>
          <w:sz w:val="24"/>
          <w:szCs w:val="24"/>
          <w:lang w:val="en-US"/>
        </w:rPr>
      </w:pPr>
    </w:p>
    <w:p w:rsidR="00A0377A" w:rsidRPr="00015788" w:rsidRDefault="00015788" w:rsidP="00EA4EAD">
      <w:pPr>
        <w:pStyle w:val="Luettelokappale"/>
        <w:rPr>
          <w:b/>
          <w:sz w:val="28"/>
          <w:szCs w:val="28"/>
          <w:lang w:val="en-US"/>
        </w:rPr>
      </w:pPr>
      <w:r w:rsidRPr="00015788">
        <w:rPr>
          <w:b/>
          <w:sz w:val="28"/>
          <w:szCs w:val="28"/>
          <w:lang w:val="en-US"/>
        </w:rPr>
        <w:t>Node RED Flow</w:t>
      </w:r>
    </w:p>
    <w:p w:rsidR="00F829BB" w:rsidRDefault="00B61081" w:rsidP="003A3875">
      <w:pPr>
        <w:pStyle w:val="Luettelokappale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EC8B87" wp14:editId="4D79FF6A">
            <wp:extent cx="4426697" cy="219456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3878" cy="22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22" w:rsidRDefault="00E34322" w:rsidP="003A3875">
      <w:pPr>
        <w:pStyle w:val="Luettelokappale"/>
        <w:rPr>
          <w:b/>
          <w:sz w:val="24"/>
          <w:szCs w:val="24"/>
          <w:lang w:val="en-US"/>
        </w:rPr>
      </w:pPr>
    </w:p>
    <w:p w:rsidR="00E34322" w:rsidRPr="00015788" w:rsidRDefault="00015788" w:rsidP="003A3875">
      <w:pPr>
        <w:pStyle w:val="Luettelokappale"/>
        <w:rPr>
          <w:b/>
          <w:sz w:val="28"/>
          <w:szCs w:val="28"/>
          <w:lang w:val="en-US"/>
        </w:rPr>
      </w:pPr>
      <w:r w:rsidRPr="00015788">
        <w:rPr>
          <w:b/>
          <w:sz w:val="28"/>
          <w:szCs w:val="28"/>
          <w:lang w:val="en-US"/>
        </w:rPr>
        <w:t>Node RED Dashboard</w:t>
      </w:r>
    </w:p>
    <w:p w:rsidR="00AF16C0" w:rsidRPr="006D42F2" w:rsidRDefault="00E34322" w:rsidP="006D42F2">
      <w:pPr>
        <w:pStyle w:val="Luettelokappale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8126B2" wp14:editId="2B7BB6A8">
            <wp:extent cx="4522636" cy="1668780"/>
            <wp:effectExtent l="0" t="0" r="0" b="762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363" cy="16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A4" w:rsidRPr="004D31ED" w:rsidRDefault="00646523" w:rsidP="00F829BB">
      <w:pPr>
        <w:pStyle w:val="Otsikko"/>
        <w:rPr>
          <w:lang w:val="en-US"/>
        </w:rPr>
      </w:pPr>
      <w:r>
        <w:rPr>
          <w:lang w:val="en-US"/>
        </w:rPr>
        <w:lastRenderedPageBreak/>
        <w:t xml:space="preserve">3.1 </w:t>
      </w:r>
      <w:r w:rsidR="00621DAF">
        <w:rPr>
          <w:lang w:val="en-US"/>
        </w:rPr>
        <w:t>Cayenne My Devices</w:t>
      </w:r>
    </w:p>
    <w:p w:rsidR="00A049F6" w:rsidRDefault="00A049F6" w:rsidP="00621DAF">
      <w:pPr>
        <w:ind w:left="360"/>
        <w:rPr>
          <w:sz w:val="28"/>
          <w:szCs w:val="28"/>
          <w:lang w:val="en-US"/>
        </w:rPr>
      </w:pPr>
    </w:p>
    <w:p w:rsidR="00A049F6" w:rsidRDefault="00621DAF" w:rsidP="00621DAF">
      <w:pPr>
        <w:ind w:left="360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>1.</w:t>
      </w:r>
      <w:r w:rsidR="00A4632E" w:rsidRPr="00A0377A">
        <w:rPr>
          <w:sz w:val="28"/>
          <w:szCs w:val="28"/>
          <w:lang w:val="en-US"/>
        </w:rPr>
        <w:t xml:space="preserve">Create a free account to my Devices: </w:t>
      </w:r>
      <w:hyperlink r:id="rId32" w:history="1">
        <w:r w:rsidR="00A4632E" w:rsidRPr="00A0377A">
          <w:rPr>
            <w:rStyle w:val="Hyperlinkki"/>
            <w:sz w:val="28"/>
            <w:szCs w:val="28"/>
            <w:lang w:val="en-US"/>
          </w:rPr>
          <w:t>https://mydevices.com/</w:t>
        </w:r>
      </w:hyperlink>
      <w:r w:rsidR="00A4632E" w:rsidRPr="00A0377A">
        <w:rPr>
          <w:sz w:val="28"/>
          <w:szCs w:val="28"/>
          <w:lang w:val="en-US"/>
        </w:rPr>
        <w:t xml:space="preserve"> </w:t>
      </w:r>
    </w:p>
    <w:p w:rsidR="00A049F6" w:rsidRDefault="00A4632E" w:rsidP="00621DAF">
      <w:pPr>
        <w:ind w:left="360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This is a </w:t>
      </w:r>
      <w:r w:rsidR="00A049F6">
        <w:rPr>
          <w:sz w:val="28"/>
          <w:szCs w:val="28"/>
          <w:lang w:val="en-US"/>
        </w:rPr>
        <w:t>Cloud service</w:t>
      </w:r>
      <w:r w:rsidRPr="00A0377A">
        <w:rPr>
          <w:sz w:val="28"/>
          <w:szCs w:val="28"/>
          <w:lang w:val="en-US"/>
        </w:rPr>
        <w:t xml:space="preserve"> where you can add your raspberry Pi</w:t>
      </w:r>
      <w:r w:rsidR="00A049F6">
        <w:rPr>
          <w:sz w:val="28"/>
          <w:szCs w:val="28"/>
          <w:lang w:val="en-US"/>
        </w:rPr>
        <w:t>.</w:t>
      </w:r>
    </w:p>
    <w:p w:rsidR="00A049F6" w:rsidRDefault="00A4632E" w:rsidP="00307231">
      <w:pPr>
        <w:ind w:left="360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There is a IoT Project builder called </w:t>
      </w:r>
      <w:r w:rsidRPr="00A0377A">
        <w:rPr>
          <w:b/>
          <w:sz w:val="28"/>
          <w:szCs w:val="28"/>
          <w:lang w:val="en-US"/>
        </w:rPr>
        <w:t>Cayenne</w:t>
      </w:r>
      <w:r w:rsidRPr="00A0377A">
        <w:rPr>
          <w:sz w:val="28"/>
          <w:szCs w:val="28"/>
          <w:lang w:val="en-US"/>
        </w:rPr>
        <w:t xml:space="preserve">. It allows you to remote and control your devices from your PC or from mobile app. </w:t>
      </w:r>
      <w:r w:rsidR="00A049F6">
        <w:rPr>
          <w:sz w:val="28"/>
          <w:szCs w:val="28"/>
          <w:lang w:val="en-US"/>
        </w:rPr>
        <w:t>It can all so read sensor</w:t>
      </w:r>
      <w:r w:rsidR="00326D78">
        <w:rPr>
          <w:sz w:val="28"/>
          <w:szCs w:val="28"/>
          <w:lang w:val="en-US"/>
        </w:rPr>
        <w:t xml:space="preserve">s that are </w:t>
      </w:r>
      <w:r w:rsidR="00307231">
        <w:rPr>
          <w:sz w:val="28"/>
          <w:szCs w:val="28"/>
          <w:lang w:val="en-US"/>
        </w:rPr>
        <w:t>connected to</w:t>
      </w:r>
      <w:r w:rsidR="00A049F6">
        <w:rPr>
          <w:sz w:val="28"/>
          <w:szCs w:val="28"/>
          <w:lang w:val="en-US"/>
        </w:rPr>
        <w:t xml:space="preserve"> Pi</w:t>
      </w:r>
      <w:r w:rsidR="00326D78">
        <w:rPr>
          <w:sz w:val="28"/>
          <w:szCs w:val="28"/>
          <w:lang w:val="en-US"/>
        </w:rPr>
        <w:t>’s GPIO pins</w:t>
      </w:r>
      <w:r w:rsidR="00A049F6">
        <w:rPr>
          <w:sz w:val="28"/>
          <w:szCs w:val="28"/>
          <w:lang w:val="en-US"/>
        </w:rPr>
        <w:t xml:space="preserve">. </w:t>
      </w:r>
    </w:p>
    <w:p w:rsidR="00A4632E" w:rsidRPr="00A0377A" w:rsidRDefault="006A7343" w:rsidP="00A049F6">
      <w:pPr>
        <w:ind w:left="360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Cayenne MQTT API is </w:t>
      </w:r>
      <w:r w:rsidR="00326D78">
        <w:rPr>
          <w:sz w:val="28"/>
          <w:szCs w:val="28"/>
          <w:lang w:val="en-US"/>
        </w:rPr>
        <w:t>in use</w:t>
      </w:r>
      <w:r w:rsidRPr="00A0377A">
        <w:rPr>
          <w:sz w:val="28"/>
          <w:szCs w:val="28"/>
          <w:lang w:val="en-US"/>
        </w:rPr>
        <w:t xml:space="preserve"> when you connect your device, you don’t have to use terminal window to get it, it will install everything when connect</w:t>
      </w:r>
      <w:r w:rsidR="00326D78">
        <w:rPr>
          <w:sz w:val="28"/>
          <w:szCs w:val="28"/>
          <w:lang w:val="en-US"/>
        </w:rPr>
        <w:t>ing to</w:t>
      </w:r>
      <w:r w:rsidRPr="00A0377A">
        <w:rPr>
          <w:sz w:val="28"/>
          <w:szCs w:val="28"/>
          <w:lang w:val="en-US"/>
        </w:rPr>
        <w:t xml:space="preserve"> </w:t>
      </w:r>
      <w:r w:rsidR="00326D78">
        <w:rPr>
          <w:sz w:val="28"/>
          <w:szCs w:val="28"/>
          <w:lang w:val="en-US"/>
        </w:rPr>
        <w:t>R</w:t>
      </w:r>
      <w:r w:rsidRPr="00A0377A">
        <w:rPr>
          <w:sz w:val="28"/>
          <w:szCs w:val="28"/>
          <w:lang w:val="en-US"/>
        </w:rPr>
        <w:t>aspberry Pi.</w:t>
      </w:r>
      <w:r w:rsidR="00A049F6">
        <w:rPr>
          <w:sz w:val="28"/>
          <w:szCs w:val="28"/>
          <w:lang w:val="en-US"/>
        </w:rPr>
        <w:t xml:space="preserve"> If the app does not find the device</w:t>
      </w:r>
      <w:r w:rsidR="00326D78">
        <w:rPr>
          <w:sz w:val="28"/>
          <w:szCs w:val="28"/>
          <w:lang w:val="en-US"/>
        </w:rPr>
        <w:t>,</w:t>
      </w:r>
      <w:r w:rsidR="00A049F6">
        <w:rPr>
          <w:sz w:val="28"/>
          <w:szCs w:val="28"/>
          <w:lang w:val="en-US"/>
        </w:rPr>
        <w:t xml:space="preserve"> </w:t>
      </w:r>
      <w:r w:rsidR="00326D78">
        <w:rPr>
          <w:sz w:val="28"/>
          <w:szCs w:val="28"/>
          <w:lang w:val="en-US"/>
        </w:rPr>
        <w:t xml:space="preserve">it asks to type </w:t>
      </w:r>
      <w:r w:rsidR="00A049F6">
        <w:rPr>
          <w:sz w:val="28"/>
          <w:szCs w:val="28"/>
          <w:lang w:val="en-US"/>
        </w:rPr>
        <w:t>Pi’s IP address to connect.</w:t>
      </w:r>
    </w:p>
    <w:p w:rsidR="006A7343" w:rsidRPr="00A0377A" w:rsidRDefault="006A7343" w:rsidP="006A7343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here is </w:t>
      </w:r>
      <w:r w:rsidR="002B64CE" w:rsidRPr="00A0377A">
        <w:rPr>
          <w:sz w:val="28"/>
          <w:szCs w:val="28"/>
          <w:lang w:val="en-US"/>
        </w:rPr>
        <w:t xml:space="preserve">a </w:t>
      </w:r>
      <w:r w:rsidRPr="00A0377A">
        <w:rPr>
          <w:sz w:val="28"/>
          <w:szCs w:val="28"/>
          <w:lang w:val="en-US"/>
        </w:rPr>
        <w:t xml:space="preserve">link to </w:t>
      </w:r>
      <w:r w:rsidR="00326D78">
        <w:rPr>
          <w:sz w:val="28"/>
          <w:szCs w:val="28"/>
          <w:lang w:val="en-US"/>
        </w:rPr>
        <w:t>Cayenne</w:t>
      </w:r>
      <w:r w:rsidRPr="00A0377A">
        <w:rPr>
          <w:sz w:val="28"/>
          <w:szCs w:val="28"/>
          <w:lang w:val="en-US"/>
        </w:rPr>
        <w:t xml:space="preserve">:  </w:t>
      </w:r>
      <w:hyperlink r:id="rId33" w:history="1">
        <w:r w:rsidRPr="00A0377A">
          <w:rPr>
            <w:rStyle w:val="Hyperlinkki"/>
            <w:sz w:val="28"/>
            <w:szCs w:val="28"/>
            <w:lang w:val="en-US"/>
          </w:rPr>
          <w:t>https://mydevices.com/cayenne/docs/bring-your-own-thing-api/</w:t>
        </w:r>
      </w:hyperlink>
    </w:p>
    <w:p w:rsidR="004269F0" w:rsidRPr="00A0377A" w:rsidRDefault="004269F0" w:rsidP="004269F0">
      <w:pPr>
        <w:pStyle w:val="Luettelokappale"/>
        <w:rPr>
          <w:sz w:val="28"/>
          <w:szCs w:val="28"/>
          <w:lang w:val="en-US"/>
        </w:rPr>
      </w:pPr>
      <w:r w:rsidRPr="00A0377A">
        <w:rPr>
          <w:sz w:val="28"/>
          <w:szCs w:val="28"/>
          <w:lang w:val="en-US"/>
        </w:rPr>
        <w:t xml:space="preserve">This </w:t>
      </w:r>
      <w:r w:rsidR="00326D78" w:rsidRPr="00A0377A">
        <w:rPr>
          <w:sz w:val="28"/>
          <w:szCs w:val="28"/>
          <w:lang w:val="en-US"/>
        </w:rPr>
        <w:t>YouTube</w:t>
      </w:r>
      <w:r w:rsidRPr="00A0377A">
        <w:rPr>
          <w:sz w:val="28"/>
          <w:szCs w:val="28"/>
          <w:lang w:val="en-US"/>
        </w:rPr>
        <w:t xml:space="preserve"> link shows the basics how you can manage your IoT in Cayenne: </w:t>
      </w:r>
    </w:p>
    <w:p w:rsidR="006A7343" w:rsidRDefault="004269F0" w:rsidP="00621DAF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             </w:t>
      </w:r>
      <w:r w:rsidR="00BB34BD">
        <w:rPr>
          <w:noProof/>
          <w:lang w:val="en-US"/>
        </w:rPr>
        <w:drawing>
          <wp:inline distT="0" distB="0" distL="0" distR="0">
            <wp:extent cx="4450080" cy="3352800"/>
            <wp:effectExtent l="0" t="0" r="7620" b="0"/>
            <wp:docPr id="13" name="Vide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a_0xyMPGamY&quot; frameborder=&quot;0&quot; gesture=&quot;media&quot; allow=&quot;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C0" w:rsidRPr="00AF16C0" w:rsidRDefault="00AF16C0" w:rsidP="00AF16C0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272415</wp:posOffset>
            </wp:positionV>
            <wp:extent cx="2125980" cy="3778885"/>
            <wp:effectExtent l="0" t="0" r="7620" b="0"/>
            <wp:wrapSquare wrapText="bothSides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71202-151735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  <w:lang w:val="en-US"/>
        </w:rPr>
        <w:t xml:space="preserve">      </w:t>
      </w:r>
      <w:r w:rsidRPr="00AF16C0">
        <w:rPr>
          <w:color w:val="EE8C69" w:themeColor="accent1" w:themeTint="99"/>
          <w:sz w:val="28"/>
          <w:szCs w:val="28"/>
          <w:lang w:val="en-US"/>
        </w:rPr>
        <w:t>Cayenne Dashboard and sensor chart</w:t>
      </w:r>
    </w:p>
    <w:p w:rsidR="00AF16C0" w:rsidRPr="00AF16C0" w:rsidRDefault="00AF16C0" w:rsidP="00AF16C0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                      </w:t>
      </w:r>
      <w:r>
        <w:rPr>
          <w:noProof/>
          <w:lang w:val="en-US"/>
        </w:rPr>
        <w:drawing>
          <wp:inline distT="0" distB="0" distL="0" distR="0">
            <wp:extent cx="2209800" cy="3662278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71202-15175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86" cy="37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AF16C0" w:rsidRPr="00A049F6" w:rsidRDefault="00AF16C0" w:rsidP="00621DAF">
      <w:pPr>
        <w:ind w:left="360"/>
        <w:rPr>
          <w:noProof/>
          <w:color w:val="EE8C69" w:themeColor="accent1" w:themeTint="99"/>
          <w:sz w:val="28"/>
          <w:szCs w:val="28"/>
          <w:lang w:val="en-US"/>
        </w:rPr>
      </w:pPr>
      <w:r w:rsidRPr="00A049F6">
        <w:rPr>
          <w:noProof/>
          <w:color w:val="EE8C69" w:themeColor="accent1" w:themeTint="99"/>
          <w:sz w:val="28"/>
          <w:szCs w:val="28"/>
          <w:lang w:val="en-US"/>
        </w:rPr>
        <w:t>Trigger can send a message to your email, if the temperature is off the limits</w:t>
      </w:r>
      <w:r w:rsidR="00A049F6" w:rsidRPr="00A049F6">
        <w:rPr>
          <w:noProof/>
          <w:color w:val="EE8C69" w:themeColor="accent1" w:themeTint="99"/>
          <w:sz w:val="28"/>
          <w:szCs w:val="28"/>
          <w:lang w:val="en-US"/>
        </w:rPr>
        <w:t>.</w:t>
      </w:r>
    </w:p>
    <w:p w:rsidR="00B00784" w:rsidRDefault="00AF16C0" w:rsidP="001F57B7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166370</wp:posOffset>
            </wp:positionH>
            <wp:positionV relativeFrom="paragraph">
              <wp:posOffset>24765</wp:posOffset>
            </wp:positionV>
            <wp:extent cx="2423160" cy="3756660"/>
            <wp:effectExtent l="0" t="0" r="0" b="0"/>
            <wp:wrapSquare wrapText="bothSides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171202-151828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2196465" cy="3756660"/>
            <wp:effectExtent l="0" t="0" r="0" b="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yenne_mail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700" cy="38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  <w:r>
        <w:rPr>
          <w:lang w:val="en-US"/>
        </w:rPr>
        <w:br w:type="textWrapping" w:clear="all"/>
      </w:r>
    </w:p>
    <w:p w:rsidR="001F57B7" w:rsidRPr="00B2000E" w:rsidRDefault="001F57B7" w:rsidP="001F57B7">
      <w:pPr>
        <w:pStyle w:val="Otsikko"/>
        <w:rPr>
          <w:lang w:val="en-US"/>
        </w:rPr>
      </w:pPr>
      <w:r>
        <w:rPr>
          <w:lang w:val="en-US"/>
        </w:rPr>
        <w:lastRenderedPageBreak/>
        <w:t>4.1 Links and sources</w:t>
      </w:r>
    </w:p>
    <w:p w:rsidR="00E42A5B" w:rsidRDefault="00E42A5B" w:rsidP="00396230">
      <w:pPr>
        <w:ind w:left="360"/>
        <w:rPr>
          <w:lang w:val="en-US"/>
        </w:rPr>
      </w:pPr>
    </w:p>
    <w:p w:rsidR="001F57B7" w:rsidRDefault="001F57B7" w:rsidP="001F57B7">
      <w:pPr>
        <w:pStyle w:val="Merkittyluettelo3"/>
        <w:rPr>
          <w:lang w:val="en-US"/>
        </w:rPr>
      </w:pPr>
      <w:hyperlink r:id="rId39" w:history="1">
        <w:r w:rsidRPr="00F875FA">
          <w:rPr>
            <w:rStyle w:val="Hyperlinkki"/>
            <w:lang w:val="en-US"/>
          </w:rPr>
          <w:t>https://cayenne.mydevices.com</w:t>
        </w:r>
      </w:hyperlink>
    </w:p>
    <w:p w:rsidR="001F57B7" w:rsidRDefault="001F57B7" w:rsidP="001F57B7">
      <w:pPr>
        <w:pStyle w:val="Merkittyluettelo3"/>
        <w:rPr>
          <w:lang w:val="en-US"/>
        </w:rPr>
      </w:pPr>
      <w:hyperlink r:id="rId40" w:history="1">
        <w:r w:rsidRPr="00F875FA">
          <w:rPr>
            <w:rStyle w:val="Hyperlinkki"/>
            <w:lang w:val="en-US"/>
          </w:rPr>
          <w:t>https://www.modmypi.com/blog/ds18b20-one-wire-digital-temperature-sensor-and-the-raspberry-pi</w:t>
        </w:r>
      </w:hyperlink>
    </w:p>
    <w:p w:rsidR="001F57B7" w:rsidRDefault="001F57B7" w:rsidP="001F57B7">
      <w:pPr>
        <w:pStyle w:val="Merkittyluettelo3"/>
        <w:rPr>
          <w:lang w:val="en-US"/>
        </w:rPr>
      </w:pPr>
      <w:hyperlink r:id="rId41" w:history="1">
        <w:r w:rsidRPr="00F875FA">
          <w:rPr>
            <w:rStyle w:val="Hyperlinkki"/>
            <w:lang w:val="en-US"/>
          </w:rPr>
          <w:t>https://www.eclipse.org/community/eclipse_newsletter/2014/february/article2.php</w:t>
        </w:r>
      </w:hyperlink>
    </w:p>
    <w:p w:rsidR="001F57B7" w:rsidRDefault="001F57B7" w:rsidP="001F57B7">
      <w:pPr>
        <w:pStyle w:val="Merkittyluettelo3"/>
        <w:rPr>
          <w:lang w:val="en-US"/>
        </w:rPr>
      </w:pPr>
      <w:hyperlink r:id="rId42" w:history="1">
        <w:r w:rsidRPr="00F875FA">
          <w:rPr>
            <w:rStyle w:val="Hyperlinkki"/>
            <w:lang w:val="en-US"/>
          </w:rPr>
          <w:t>https://github.com/LauraPietikainen/Embedded-Systems-Development-Project</w:t>
        </w:r>
      </w:hyperlink>
    </w:p>
    <w:p w:rsidR="001F57B7" w:rsidRDefault="001F57B7" w:rsidP="001F57B7">
      <w:pPr>
        <w:pStyle w:val="Merkittyluettelo3"/>
        <w:rPr>
          <w:lang w:val="en-US"/>
        </w:rPr>
      </w:pPr>
      <w:hyperlink r:id="rId43" w:history="1">
        <w:r w:rsidRPr="00F875FA">
          <w:rPr>
            <w:rStyle w:val="Hyperlinkki"/>
            <w:lang w:val="en-US"/>
          </w:rPr>
          <w:t>https://nodered.org</w:t>
        </w:r>
      </w:hyperlink>
    </w:p>
    <w:p w:rsidR="001F57B7" w:rsidRDefault="00FF5A07" w:rsidP="00FF5A07">
      <w:pPr>
        <w:pStyle w:val="Merkittyluettelo3"/>
        <w:rPr>
          <w:lang w:val="en-US"/>
        </w:rPr>
      </w:pPr>
      <w:hyperlink r:id="rId44" w:history="1">
        <w:r w:rsidRPr="00F875FA">
          <w:rPr>
            <w:rStyle w:val="Hyperlinkki"/>
            <w:lang w:val="en-US"/>
          </w:rPr>
          <w:t>https://datasheets.maximintegrated.com/en/ds/DS18B20.pdf</w:t>
        </w:r>
      </w:hyperlink>
    </w:p>
    <w:p w:rsidR="00FF5A07" w:rsidRDefault="00FF5A07" w:rsidP="00FF5A07">
      <w:pPr>
        <w:pStyle w:val="Merkittyluettelo3"/>
        <w:rPr>
          <w:lang w:val="en-US"/>
        </w:rPr>
      </w:pPr>
      <w:hyperlink r:id="rId45" w:history="1">
        <w:r w:rsidRPr="00F875FA">
          <w:rPr>
            <w:rStyle w:val="Hyperlinkki"/>
            <w:lang w:val="en-US"/>
          </w:rPr>
          <w:t>https://en.wikipedia.org/wiki/1-Wire</w:t>
        </w:r>
      </w:hyperlink>
    </w:p>
    <w:p w:rsidR="00FF5A07" w:rsidRPr="00396230" w:rsidRDefault="00FF5A07" w:rsidP="00FF5A07">
      <w:pPr>
        <w:pStyle w:val="Merkittyluettelo3"/>
        <w:numPr>
          <w:ilvl w:val="0"/>
          <w:numId w:val="0"/>
        </w:numPr>
        <w:ind w:left="927"/>
        <w:rPr>
          <w:lang w:val="en-US"/>
        </w:rPr>
      </w:pPr>
      <w:bookmarkStart w:id="3" w:name="_GoBack"/>
      <w:bookmarkEnd w:id="3"/>
    </w:p>
    <w:sectPr w:rsidR="00FF5A07" w:rsidRPr="00396230">
      <w:footerReference w:type="even" r:id="rId46"/>
      <w:footerReference w:type="default" r:id="rId47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344" w:rsidRDefault="00521344">
      <w:pPr>
        <w:spacing w:after="0" w:line="240" w:lineRule="auto"/>
      </w:pPr>
      <w:r>
        <w:separator/>
      </w:r>
    </w:p>
  </w:endnote>
  <w:endnote w:type="continuationSeparator" w:id="0">
    <w:p w:rsidR="00521344" w:rsidRDefault="0052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230" w:rsidRDefault="00396230">
    <w:pPr>
      <w:pStyle w:val="Alatunnis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Suorakulmi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96230" w:rsidRPr="008C0CF4" w:rsidRDefault="00396230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  <w:lang w:val="en-US"/>
                              </w:rPr>
                              <w:alias w:val="Otsikk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8C0CF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Embedded Systems Development Project</w:t>
                              </w:r>
                            </w:sdtContent>
                          </w:sdt>
                          <w:r w:rsidRPr="008C0CF4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n-U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CC275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3. joulukuuta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396230" w:rsidRPr="008C0CF4" w:rsidRDefault="00396230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  <w:lang w:val="en-US"/>
                        </w:rPr>
                        <w:alias w:val="Otsikk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8C0CF4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Embedded Systems Development Project</w:t>
                        </w:r>
                      </w:sdtContent>
                    </w:sdt>
                    <w:r w:rsidRPr="008C0CF4">
                      <w:rPr>
                        <w:rFonts w:asciiTheme="majorHAnsi" w:eastAsiaTheme="majorEastAsia" w:hAnsiTheme="majorHAnsi" w:cstheme="majorBidi"/>
                        <w:sz w:val="20"/>
                        <w:lang w:val="en-U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Content>
                        <w:r w:rsidR="00CC275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3. joulukuuta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maattinen muo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A97A691" id="Automaattinen muoto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ixxAIAAMc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weixxAIAAMc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Soiki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96230" w:rsidRDefault="00396230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F5A07" w:rsidRPr="00FF5A0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AjkBL6lAgAAe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396230" w:rsidRDefault="00396230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F5A07" w:rsidRPr="00FF5A0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230" w:rsidRDefault="00396230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Suorakulmi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96230" w:rsidRPr="008C0CF4" w:rsidRDefault="00396230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  <w:lang w:val="en-US"/>
                              </w:rPr>
                              <w:alias w:val="Otsikk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8C0CF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Embedded Systems Development Project</w:t>
                              </w:r>
                            </w:sdtContent>
                          </w:sdt>
                          <w:r w:rsidRPr="008C0CF4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n-U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CC275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3. joulukuuta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" o:allowincell="f" filled="f" stroked="f">
              <v:textbox style="layout-flow:vertical;mso-layout-flow-alt:bottom-to-top" inset=",,8.64pt,10.8pt">
                <w:txbxContent>
                  <w:p w:rsidR="00396230" w:rsidRPr="008C0CF4" w:rsidRDefault="00396230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  <w:lang w:val="en-US"/>
                        </w:rPr>
                        <w:alias w:val="Otsikk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8C0CF4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Embedded Systems Development Project</w:t>
                        </w:r>
                      </w:sdtContent>
                    </w:sdt>
                    <w:r w:rsidRPr="008C0CF4">
                      <w:rPr>
                        <w:rFonts w:asciiTheme="majorHAnsi" w:eastAsiaTheme="majorEastAsia" w:hAnsiTheme="majorHAnsi" w:cstheme="majorBidi"/>
                        <w:sz w:val="20"/>
                        <w:lang w:val="en-U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Content>
                        <w:r w:rsidR="00CC275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3. joulukuuta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maattinen muo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82EE9BD" id="Automaattinen muoto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Kx6dkrDAgAAxw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Soiki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96230" w:rsidRDefault="00396230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F5A07" w:rsidRPr="00FF5A0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sqpAIAAHk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wD2LKqQCAAB5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396230" w:rsidRDefault="00396230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F5A07" w:rsidRPr="00FF5A0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96230" w:rsidRDefault="00396230">
    <w:pPr>
      <w:pStyle w:val="Alatunnist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344" w:rsidRDefault="00521344">
      <w:pPr>
        <w:spacing w:after="0" w:line="240" w:lineRule="auto"/>
      </w:pPr>
      <w:r>
        <w:separator/>
      </w:r>
    </w:p>
  </w:footnote>
  <w:footnote w:type="continuationSeparator" w:id="0">
    <w:p w:rsidR="00521344" w:rsidRDefault="00521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Merkittyluettelo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Merkittyluettelo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1D3E13A4"/>
    <w:lvl w:ilvl="0">
      <w:start w:val="1"/>
      <w:numFmt w:val="bullet"/>
      <w:pStyle w:val="Merkittyluettelo3"/>
      <w:lvlText w:val=""/>
      <w:lvlJc w:val="left"/>
      <w:pPr>
        <w:ind w:left="927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Merkittyluettelo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B685217"/>
    <w:multiLevelType w:val="multilevel"/>
    <w:tmpl w:val="1B560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BB65500"/>
    <w:multiLevelType w:val="hybridMultilevel"/>
    <w:tmpl w:val="3B14BE4A"/>
    <w:lvl w:ilvl="0" w:tplc="FF6EB398">
      <w:start w:val="12"/>
      <w:numFmt w:val="bullet"/>
      <w:lvlText w:val="-"/>
      <w:lvlJc w:val="left"/>
      <w:pPr>
        <w:ind w:left="1080" w:hanging="360"/>
      </w:pPr>
      <w:rPr>
        <w:rFonts w:ascii="Perpetua" w:eastAsiaTheme="minorHAnsi" w:hAnsi="Perpetu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426FE"/>
    <w:multiLevelType w:val="hybridMultilevel"/>
    <w:tmpl w:val="21E0F5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A0AC4"/>
    <w:multiLevelType w:val="multilevel"/>
    <w:tmpl w:val="4BD485DC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361237"/>
    <w:multiLevelType w:val="hybridMultilevel"/>
    <w:tmpl w:val="825EE936"/>
    <w:lvl w:ilvl="0" w:tplc="45961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645A35"/>
    <w:multiLevelType w:val="hybridMultilevel"/>
    <w:tmpl w:val="AD422C4E"/>
    <w:lvl w:ilvl="0" w:tplc="5650B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9C0010"/>
    <w:multiLevelType w:val="hybridMultilevel"/>
    <w:tmpl w:val="B666D5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742C9"/>
    <w:multiLevelType w:val="hybridMultilevel"/>
    <w:tmpl w:val="8026C230"/>
    <w:lvl w:ilvl="0" w:tplc="2B6C1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  <w:num w:numId="15">
    <w:abstractNumId w:val="6"/>
  </w:num>
  <w:num w:numId="16">
    <w:abstractNumId w:val="11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4"/>
    <w:rsid w:val="00007192"/>
    <w:rsid w:val="000143BA"/>
    <w:rsid w:val="00015788"/>
    <w:rsid w:val="00016558"/>
    <w:rsid w:val="000919EE"/>
    <w:rsid w:val="000A14B8"/>
    <w:rsid w:val="000F74E3"/>
    <w:rsid w:val="00143335"/>
    <w:rsid w:val="001C5093"/>
    <w:rsid w:val="001F57B7"/>
    <w:rsid w:val="002B64CE"/>
    <w:rsid w:val="002C5A8D"/>
    <w:rsid w:val="002E5A9E"/>
    <w:rsid w:val="002F7586"/>
    <w:rsid w:val="00307231"/>
    <w:rsid w:val="00312046"/>
    <w:rsid w:val="00326D78"/>
    <w:rsid w:val="00336476"/>
    <w:rsid w:val="00396230"/>
    <w:rsid w:val="003A0B48"/>
    <w:rsid w:val="003A2C95"/>
    <w:rsid w:val="003A2EDD"/>
    <w:rsid w:val="003A3875"/>
    <w:rsid w:val="003E2034"/>
    <w:rsid w:val="003E2A76"/>
    <w:rsid w:val="003F4538"/>
    <w:rsid w:val="00414D80"/>
    <w:rsid w:val="004269F0"/>
    <w:rsid w:val="00475093"/>
    <w:rsid w:val="004A1BA4"/>
    <w:rsid w:val="004D31ED"/>
    <w:rsid w:val="00521344"/>
    <w:rsid w:val="00544172"/>
    <w:rsid w:val="00561731"/>
    <w:rsid w:val="005839BE"/>
    <w:rsid w:val="00591836"/>
    <w:rsid w:val="005D0167"/>
    <w:rsid w:val="005E16D7"/>
    <w:rsid w:val="005E33F7"/>
    <w:rsid w:val="0060633B"/>
    <w:rsid w:val="00621DAF"/>
    <w:rsid w:val="006424B2"/>
    <w:rsid w:val="00646523"/>
    <w:rsid w:val="00654F86"/>
    <w:rsid w:val="00675E12"/>
    <w:rsid w:val="00685E36"/>
    <w:rsid w:val="006A7343"/>
    <w:rsid w:val="006C5A8C"/>
    <w:rsid w:val="006D42F2"/>
    <w:rsid w:val="007148EE"/>
    <w:rsid w:val="007303A4"/>
    <w:rsid w:val="007510EE"/>
    <w:rsid w:val="0075399A"/>
    <w:rsid w:val="007A4FDC"/>
    <w:rsid w:val="007A605E"/>
    <w:rsid w:val="007A7BB5"/>
    <w:rsid w:val="007E7FA8"/>
    <w:rsid w:val="008217EF"/>
    <w:rsid w:val="008954B9"/>
    <w:rsid w:val="008C0CF4"/>
    <w:rsid w:val="008F3B7D"/>
    <w:rsid w:val="00942712"/>
    <w:rsid w:val="00970784"/>
    <w:rsid w:val="00981165"/>
    <w:rsid w:val="00990CA4"/>
    <w:rsid w:val="009B509B"/>
    <w:rsid w:val="009C132C"/>
    <w:rsid w:val="00A0377A"/>
    <w:rsid w:val="00A049F6"/>
    <w:rsid w:val="00A10CD3"/>
    <w:rsid w:val="00A10FFD"/>
    <w:rsid w:val="00A4632E"/>
    <w:rsid w:val="00A82F5E"/>
    <w:rsid w:val="00AA2D14"/>
    <w:rsid w:val="00AC4920"/>
    <w:rsid w:val="00AF16C0"/>
    <w:rsid w:val="00B00784"/>
    <w:rsid w:val="00B2000E"/>
    <w:rsid w:val="00B55000"/>
    <w:rsid w:val="00B61081"/>
    <w:rsid w:val="00BB34BD"/>
    <w:rsid w:val="00BD5D10"/>
    <w:rsid w:val="00C745DF"/>
    <w:rsid w:val="00CC2757"/>
    <w:rsid w:val="00CC61C0"/>
    <w:rsid w:val="00D11E46"/>
    <w:rsid w:val="00D17A79"/>
    <w:rsid w:val="00D60722"/>
    <w:rsid w:val="00D915B7"/>
    <w:rsid w:val="00E22053"/>
    <w:rsid w:val="00E25CD4"/>
    <w:rsid w:val="00E271EE"/>
    <w:rsid w:val="00E34322"/>
    <w:rsid w:val="00E42A5B"/>
    <w:rsid w:val="00E44F70"/>
    <w:rsid w:val="00EA4EAD"/>
    <w:rsid w:val="00EB5418"/>
    <w:rsid w:val="00ED344C"/>
    <w:rsid w:val="00EE79FE"/>
    <w:rsid w:val="00EF06C8"/>
    <w:rsid w:val="00F11388"/>
    <w:rsid w:val="00F346EA"/>
    <w:rsid w:val="00F62F03"/>
    <w:rsid w:val="00F829BB"/>
    <w:rsid w:val="00FE5180"/>
    <w:rsid w:val="00FE725E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395AF"/>
  <w15:docId w15:val="{6E92E70C-977D-4393-800F-1FD11B26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Otsikko1">
    <w:name w:val="heading 1"/>
    <w:basedOn w:val="Normaali"/>
    <w:next w:val="Normaali"/>
    <w:link w:val="Otsikko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Otsikko">
    <w:name w:val="Title"/>
    <w:basedOn w:val="Normaali"/>
    <w:link w:val="Otsikko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OtsikkoChar">
    <w:name w:val="Otsikko Char"/>
    <w:basedOn w:val="Kappaleenoletusfontti"/>
    <w:link w:val="Otsikk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aotsikko">
    <w:name w:val="Subtitle"/>
    <w:basedOn w:val="Normaali"/>
    <w:link w:val="Alaotsikko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Pr>
      <w:rFonts w:asciiTheme="majorHAnsi" w:hAnsiTheme="majorHAnsi" w:cstheme="minorBidi"/>
      <w:sz w:val="28"/>
      <w:szCs w:val="28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000000" w:themeColor="text1"/>
      <w:szCs w:val="20"/>
    </w:rPr>
  </w:style>
  <w:style w:type="paragraph" w:styleId="Kuvaotsikko">
    <w:name w:val="caption"/>
    <w:basedOn w:val="Normaali"/>
    <w:next w:val="Normaali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ohkoteksti">
    <w:name w:val="Block Text"/>
    <w:aliases w:val="Sisennetty lainaus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rjannimike">
    <w:name w:val="Book Title"/>
    <w:basedOn w:val="Kappaleenoletusfontt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Korostu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000000" w:themeColor="text1"/>
      <w:szCs w:val="20"/>
    </w:rPr>
  </w:style>
  <w:style w:type="character" w:customStyle="1" w:styleId="Otsikko4Char">
    <w:name w:val="Otsikko 4 Char"/>
    <w:basedOn w:val="Kappaleenoletusfontti"/>
    <w:link w:val="Otsikk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Otsikko6Char">
    <w:name w:val="Otsikko 6 Char"/>
    <w:basedOn w:val="Kappaleenoletusfontti"/>
    <w:link w:val="Otsikk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Voimakaskorostus">
    <w:name w:val="Intense Emphasis"/>
    <w:basedOn w:val="Kappaleenoletusfontt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Erottuvalainaus">
    <w:name w:val="Intense Quote"/>
    <w:basedOn w:val="Normaali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Erottuvaviittaus">
    <w:name w:val="Intense Reference"/>
    <w:basedOn w:val="Kappaleenoletusfontti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Merkittyluettelo">
    <w:name w:val="List Bullet"/>
    <w:basedOn w:val="Normaali"/>
    <w:uiPriority w:val="36"/>
    <w:unhideWhenUsed/>
    <w:qFormat/>
    <w:pPr>
      <w:numPr>
        <w:numId w:val="2"/>
      </w:numPr>
      <w:spacing w:after="0"/>
      <w:contextualSpacing/>
    </w:pPr>
  </w:style>
  <w:style w:type="paragraph" w:styleId="Merkittyluettelo2">
    <w:name w:val="List Bullet 2"/>
    <w:basedOn w:val="Normaali"/>
    <w:uiPriority w:val="36"/>
    <w:unhideWhenUsed/>
    <w:qFormat/>
    <w:pPr>
      <w:numPr>
        <w:numId w:val="4"/>
      </w:numPr>
      <w:spacing w:after="0"/>
    </w:pPr>
  </w:style>
  <w:style w:type="paragraph" w:styleId="Merkittyluettelo3">
    <w:name w:val="List Bullet 3"/>
    <w:basedOn w:val="Normaali"/>
    <w:uiPriority w:val="36"/>
    <w:unhideWhenUsed/>
    <w:qFormat/>
    <w:pPr>
      <w:numPr>
        <w:numId w:val="6"/>
      </w:numPr>
      <w:spacing w:after="0"/>
    </w:pPr>
  </w:style>
  <w:style w:type="paragraph" w:styleId="Merkittyluettelo4">
    <w:name w:val="List Bullet 4"/>
    <w:basedOn w:val="Normaali"/>
    <w:uiPriority w:val="36"/>
    <w:unhideWhenUsed/>
    <w:qFormat/>
    <w:pPr>
      <w:numPr>
        <w:numId w:val="8"/>
      </w:numPr>
      <w:spacing w:after="0"/>
    </w:pPr>
  </w:style>
  <w:style w:type="paragraph" w:styleId="Merkittyluettelo5">
    <w:name w:val="List Bullet 5"/>
    <w:basedOn w:val="Normaali"/>
    <w:uiPriority w:val="36"/>
    <w:unhideWhenUsed/>
    <w:qFormat/>
    <w:pPr>
      <w:numPr>
        <w:numId w:val="10"/>
      </w:numPr>
      <w:spacing w:after="0"/>
    </w:pPr>
  </w:style>
  <w:style w:type="paragraph" w:styleId="Eivli">
    <w:name w:val="No Spacing"/>
    <w:basedOn w:val="Normaali"/>
    <w:uiPriority w:val="1"/>
    <w:qFormat/>
    <w:pPr>
      <w:spacing w:after="0" w:line="240" w:lineRule="auto"/>
    </w:p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styleId="Lainaus">
    <w:name w:val="Quote"/>
    <w:basedOn w:val="Normaali"/>
    <w:link w:val="LainausChar"/>
    <w:uiPriority w:val="29"/>
    <w:qFormat/>
    <w:rPr>
      <w:i/>
      <w:color w:val="808080" w:themeColor="background1" w:themeShade="80"/>
      <w:sz w:val="24"/>
    </w:rPr>
  </w:style>
  <w:style w:type="character" w:customStyle="1" w:styleId="LainausChar">
    <w:name w:val="Lainaus Char"/>
    <w:basedOn w:val="Kappaleenoletusfontti"/>
    <w:link w:val="Lainaus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Voimakas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ienovarainenkorostus">
    <w:name w:val="Subtle Emphasis"/>
    <w:basedOn w:val="Kappaleenoletusfontt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Hienovarainenviittaus">
    <w:name w:val="Subtle Reference"/>
    <w:basedOn w:val="Kappaleenoletusfontti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Luettelokappale">
    <w:name w:val="List Paragraph"/>
    <w:basedOn w:val="Normaali"/>
    <w:uiPriority w:val="34"/>
    <w:qFormat/>
    <w:rsid w:val="003A2ED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E42A5B"/>
    <w:rPr>
      <w:color w:val="CC9900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42A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downloads.raspberrypi.org/raspbian/images/" TargetMode="External"/><Relationship Id="rId26" Type="http://schemas.openxmlformats.org/officeDocument/2006/relationships/hyperlink" Target="https://github.com/LauraPietikainen/Embedded-Systems-Development-Project/blob/master/first_code_ver1.py" TargetMode="External"/><Relationship Id="rId39" Type="http://schemas.openxmlformats.org/officeDocument/2006/relationships/hyperlink" Target="https://cayenne.mydevices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tcher.io/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github.com/LauraPietikainen/Embedded-Systems-Development-Project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raspberrypi.org/downloads/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mydevices.com/cayenne/docs/bring-your-own-thing-api/" TargetMode="External"/><Relationship Id="rId38" Type="http://schemas.openxmlformats.org/officeDocument/2006/relationships/image" Target="media/image16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www.sdcard.org/downloads/formatter_4/" TargetMode="External"/><Relationship Id="rId29" Type="http://schemas.openxmlformats.org/officeDocument/2006/relationships/hyperlink" Target="https://nodered.org/docs/hardware/raspberrypi" TargetMode="External"/><Relationship Id="rId41" Type="http://schemas.openxmlformats.org/officeDocument/2006/relationships/hyperlink" Target="https://www.eclipse.org/community/eclipse_newsletter/2014/february/article2.ph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jpeg"/><Relationship Id="rId32" Type="http://schemas.openxmlformats.org/officeDocument/2006/relationships/hyperlink" Target="https://mydevices.com/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www.modmypi.com/blog/ds18b20-one-wire-digital-temperature-sensor-and-the-raspberry-pi" TargetMode="External"/><Relationship Id="rId45" Type="http://schemas.openxmlformats.org/officeDocument/2006/relationships/hyperlink" Target="https://en.wikipedia.org/wiki/1-Wir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://www.putty.org/" TargetMode="External"/><Relationship Id="rId28" Type="http://schemas.openxmlformats.org/officeDocument/2006/relationships/hyperlink" Target="https://projects.raspberrypi.org/en/projects/getting-started-with-git" TargetMode="External"/><Relationship Id="rId36" Type="http://schemas.openxmlformats.org/officeDocument/2006/relationships/image" Target="media/image14.png"/><Relationship Id="rId49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etcher.io/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datasheets.maximintegrated.com/en/ds/DS18B20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mailto:email@example.com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hyperlink" Target="https://nodered.org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P\AppData\Roaming\Microsoft\Templates\Raportti%20(Virallinen-tee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4B04D9D1614A08B9510152E6F4116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1ACAB51-309D-48C0-A1C8-5643273294F1}"/>
      </w:docPartPr>
      <w:docPartBody>
        <w:p w:rsidR="00BC33D0" w:rsidRDefault="00F32861">
          <w:pPr>
            <w:pStyle w:val="094B04D9D1614A08B9510152E6F4116A"/>
          </w:pPr>
          <w:r>
            <w:t>[Tiedoston otsikko]</w:t>
          </w:r>
        </w:p>
      </w:docPartBody>
    </w:docPart>
    <w:docPart>
      <w:docPartPr>
        <w:name w:val="470A74D310E7449EBF397EA5213D0FA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12F9937-8D5B-4AD0-9B1A-01796D415546}"/>
      </w:docPartPr>
      <w:docPartBody>
        <w:p w:rsidR="00BC33D0" w:rsidRDefault="00F32861">
          <w:pPr>
            <w:pStyle w:val="470A74D310E7449EBF397EA5213D0FAA"/>
          </w:pPr>
          <w:r>
            <w:t>[Tiedoston alaotsikko]</w:t>
          </w:r>
        </w:p>
      </w:docPartBody>
    </w:docPart>
    <w:docPart>
      <w:docPartPr>
        <w:name w:val="00B54090DA564B3394C5B1E5B4C4F78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950EA90-12F4-4826-BE0B-80928C2981C8}"/>
      </w:docPartPr>
      <w:docPartBody>
        <w:p w:rsidR="00BC33D0" w:rsidRDefault="00F32861">
          <w:pPr>
            <w:pStyle w:val="00B54090DA564B3394C5B1E5B4C4F78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[Tiedoston otsikko]</w:t>
          </w:r>
        </w:p>
      </w:docPartBody>
    </w:docPart>
    <w:docPart>
      <w:docPartPr>
        <w:name w:val="37F1F23BC15044C3938BDC9273E4414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65EAAA4-9AA6-4979-8865-60FC3510ECFF}"/>
      </w:docPartPr>
      <w:docPartBody>
        <w:p w:rsidR="00BC33D0" w:rsidRDefault="00F32861">
          <w:pPr>
            <w:pStyle w:val="37F1F23BC15044C3938BDC9273E44145"/>
          </w:pPr>
          <w:r>
            <w:rPr>
              <w:sz w:val="36"/>
              <w:szCs w:val="36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61"/>
    <w:rsid w:val="003F0667"/>
    <w:rsid w:val="00483FF3"/>
    <w:rsid w:val="00BC33D0"/>
    <w:rsid w:val="00F3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094B04D9D1614A08B9510152E6F4116A">
    <w:name w:val="094B04D9D1614A08B9510152E6F4116A"/>
  </w:style>
  <w:style w:type="paragraph" w:customStyle="1" w:styleId="470A74D310E7449EBF397EA5213D0FAA">
    <w:name w:val="470A74D310E7449EBF397EA5213D0FAA"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customStyle="1" w:styleId="00B54090DA564B3394C5B1E5B4C4F78F">
    <w:name w:val="00B54090DA564B3394C5B1E5B4C4F78F"/>
  </w:style>
  <w:style w:type="paragraph" w:customStyle="1" w:styleId="37F1F23BC15044C3938BDC9273E44145">
    <w:name w:val="37F1F23BC15044C3938BDC9273E44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3. joulukuuta 2017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EF5F0A7-0C17-4FE8-8E41-B919DE2F2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021BB-8F1F-4C29-A6D4-8F8802E6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 (Virallinen-teema)</Template>
  <TotalTime>1119</TotalTime>
  <Pages>11</Pages>
  <Words>865</Words>
  <Characters>7008</Characters>
  <Application>Microsoft Office Word</Application>
  <DocSecurity>0</DocSecurity>
  <Lines>58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Embedded Systems Development Project</vt:lpstr>
      <vt:lpstr/>
    </vt:vector>
  </TitlesOfParts>
  <Company>Embedded system / Internet of things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 Development Project</dc:title>
  <dc:subject>Final Report</dc:subject>
  <dc:creator>Laura Pietikäinen</dc:creator>
  <cp:keywords/>
  <dc:description/>
  <cp:lastModifiedBy>Laura Pietikäinen</cp:lastModifiedBy>
  <cp:revision>46</cp:revision>
  <dcterms:created xsi:type="dcterms:W3CDTF">2017-12-01T12:58:00Z</dcterms:created>
  <dcterms:modified xsi:type="dcterms:W3CDTF">2017-12-03T20:34:00Z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